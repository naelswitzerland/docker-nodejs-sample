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0114522"/>
        <w:docPartObj>
          <w:docPartGallery w:val="Cover Pages"/>
          <w:docPartUnique/>
        </w:docPartObj>
      </w:sdtPr>
      <w:sdtEndPr>
        <w:rPr>
          <w:bCs/>
          <w:lang w:val="de-DE"/>
        </w:rPr>
      </w:sdtEndPr>
      <w:sdtContent>
        <w:p w14:paraId="1FB60D10" w14:textId="49A95057" w:rsidR="00DF4392" w:rsidRPr="00DF4392" w:rsidRDefault="00DF4392" w:rsidP="00DF4392"/>
        <w:p w14:paraId="10D856FF" w14:textId="7F7BE4C1" w:rsidR="001D4F82" w:rsidRPr="001D4F82" w:rsidRDefault="00DF4392" w:rsidP="00AF05A6">
          <w:r w:rsidRPr="00DF4392">
            <w:rPr>
              <w:noProof/>
            </w:rPr>
            <w:drawing>
              <wp:anchor distT="0" distB="0" distL="114300" distR="114300" simplePos="0" relativeHeight="251668479" behindDoc="0" locked="0" layoutInCell="1" allowOverlap="1" wp14:anchorId="46FAD479" wp14:editId="68191172">
                <wp:simplePos x="0" y="0"/>
                <wp:positionH relativeFrom="margin">
                  <wp:align>right</wp:align>
                </wp:positionH>
                <wp:positionV relativeFrom="paragraph">
                  <wp:posOffset>1338580</wp:posOffset>
                </wp:positionV>
                <wp:extent cx="5763895" cy="5763895"/>
                <wp:effectExtent l="0" t="0" r="0" b="0"/>
                <wp:wrapSquare wrapText="bothSides"/>
                <wp:docPr id="234913045" name="Grafik 86" descr="Ein Bild, das Grafiken, Cartoon, Clipart,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3045" name="Grafik 86" descr="Ein Bild, das Grafiken, Cartoon, Clipart, Grafikdesign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5763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E9B">
            <w:rPr>
              <w:noProof/>
            </w:rPr>
            <mc:AlternateContent>
              <mc:Choice Requires="wpg">
                <w:drawing>
                  <wp:anchor distT="0" distB="0" distL="114300" distR="114300" simplePos="0" relativeHeight="251667456" behindDoc="0" locked="0" layoutInCell="1" allowOverlap="1" wp14:anchorId="62588409" wp14:editId="37EDAF3A">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015080"/>
                            </a:solidFill>
                          </wpg:grpSpPr>
                          <wps:wsp>
                            <wps:cNvPr id="459" name="Rechtec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5-10-03T00:00:00Z">
                                      <w:dateFormat w:val="yyyy"/>
                                      <w:lid w:val="de-DE"/>
                                      <w:storeMappedDataAs w:val="dateTime"/>
                                      <w:calendar w:val="gregorian"/>
                                    </w:date>
                                  </w:sdtPr>
                                  <w:sdtContent>
                                    <w:p w14:paraId="7905EB1A" w14:textId="77777777" w:rsidR="00735E9B" w:rsidRDefault="001D353B">
                                      <w:pPr>
                                        <w:pStyle w:val="KeinLeerraum"/>
                                        <w:rPr>
                                          <w:color w:val="FFFFFF" w:themeColor="background1"/>
                                          <w:sz w:val="96"/>
                                          <w:szCs w:val="96"/>
                                        </w:rPr>
                                      </w:pPr>
                                      <w:r>
                                        <w:rPr>
                                          <w:color w:val="FFFFFF" w:themeColor="background1"/>
                                          <w:sz w:val="96"/>
                                          <w:szCs w:val="96"/>
                                          <w:lang w:val="de-DE"/>
                                        </w:rPr>
                                        <w:t>2025</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AA7EED9" w14:textId="77777777" w:rsidR="00735E9B" w:rsidRDefault="00735E9B">
                                      <w:pPr>
                                        <w:pStyle w:val="KeinLeerraum"/>
                                        <w:spacing w:line="360" w:lineRule="auto"/>
                                        <w:rPr>
                                          <w:color w:val="FFFFFF" w:themeColor="background1"/>
                                        </w:rPr>
                                      </w:pPr>
                                      <w:r>
                                        <w:rPr>
                                          <w:color w:val="FFFFFF" w:themeColor="background1"/>
                                        </w:rPr>
                                        <w:t>Nael Agovic</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0782C098" w14:textId="77777777" w:rsidR="00735E9B" w:rsidRDefault="001D353B">
                                      <w:pPr>
                                        <w:pStyle w:val="KeinLeerraum"/>
                                        <w:spacing w:line="360" w:lineRule="auto"/>
                                        <w:rPr>
                                          <w:color w:val="FFFFFF" w:themeColor="background1"/>
                                        </w:rPr>
                                      </w:pPr>
                                      <w:r>
                                        <w:rPr>
                                          <w:color w:val="FFFFFF" w:themeColor="background1"/>
                                        </w:rPr>
                                        <w:t>Helsana</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5-10-03T00:00:00Z">
                                      <w:dateFormat w:val="d.M.yyyy"/>
                                      <w:lid w:val="de-DE"/>
                                      <w:storeMappedDataAs w:val="dateTime"/>
                                      <w:calendar w:val="gregorian"/>
                                    </w:date>
                                  </w:sdtPr>
                                  <w:sdtContent>
                                    <w:p w14:paraId="3E233ED1" w14:textId="2025916D" w:rsidR="00735E9B" w:rsidRDefault="000C4A15">
                                      <w:pPr>
                                        <w:pStyle w:val="KeinLeerraum"/>
                                        <w:spacing w:line="360" w:lineRule="auto"/>
                                        <w:rPr>
                                          <w:color w:val="FFFFFF" w:themeColor="background1"/>
                                        </w:rPr>
                                      </w:pPr>
                                      <w:r>
                                        <w:rPr>
                                          <w:color w:val="FFFFFF" w:themeColor="background1"/>
                                          <w:lang w:val="de-DE"/>
                                        </w:rPr>
                                        <w:t>3.10.2025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2588409" id="Gruppe 453" o:spid="_x0000_s1026" style="position:absolute;margin-left:193.95pt;margin-top:0;width:245.15pt;height:11in;z-index:25166745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C6vPJo+wIAAFwLAAAOAAAAAAAAAAAAAAAAAC4CAABkcnMvZTJvRG9jLnhtbFBLAQItABQABgAI&#10;AAAAIQANdl2G3QAAAAYBAAAPAAAAAAAAAAAAAAAAAFUFAABkcnMvZG93bnJldi54bWxQSwUGAAAA&#10;AAQABADzAAAAXwY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5-10-03T00:00:00Z">
                                <w:dateFormat w:val="yyyy"/>
                                <w:lid w:val="de-DE"/>
                                <w:storeMappedDataAs w:val="dateTime"/>
                                <w:calendar w:val="gregorian"/>
                              </w:date>
                            </w:sdtPr>
                            <w:sdtContent>
                              <w:p w14:paraId="7905EB1A" w14:textId="77777777" w:rsidR="00735E9B" w:rsidRDefault="001D353B">
                                <w:pPr>
                                  <w:pStyle w:val="KeinLeerraum"/>
                                  <w:rPr>
                                    <w:color w:val="FFFFFF" w:themeColor="background1"/>
                                    <w:sz w:val="96"/>
                                    <w:szCs w:val="96"/>
                                  </w:rPr>
                                </w:pPr>
                                <w:r>
                                  <w:rPr>
                                    <w:color w:val="FFFFFF" w:themeColor="background1"/>
                                    <w:sz w:val="96"/>
                                    <w:szCs w:val="96"/>
                                    <w:lang w:val="de-DE"/>
                                  </w:rPr>
                                  <w:t>2025</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AA7EED9" w14:textId="77777777" w:rsidR="00735E9B" w:rsidRDefault="00735E9B">
                                <w:pPr>
                                  <w:pStyle w:val="KeinLeerraum"/>
                                  <w:spacing w:line="360" w:lineRule="auto"/>
                                  <w:rPr>
                                    <w:color w:val="FFFFFF" w:themeColor="background1"/>
                                  </w:rPr>
                                </w:pPr>
                                <w:r>
                                  <w:rPr>
                                    <w:color w:val="FFFFFF" w:themeColor="background1"/>
                                  </w:rPr>
                                  <w:t>Nael Agovic</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0782C098" w14:textId="77777777" w:rsidR="00735E9B" w:rsidRDefault="001D353B">
                                <w:pPr>
                                  <w:pStyle w:val="KeinLeerraum"/>
                                  <w:spacing w:line="360" w:lineRule="auto"/>
                                  <w:rPr>
                                    <w:color w:val="FFFFFF" w:themeColor="background1"/>
                                  </w:rPr>
                                </w:pPr>
                                <w:r>
                                  <w:rPr>
                                    <w:color w:val="FFFFFF" w:themeColor="background1"/>
                                  </w:rPr>
                                  <w:t>Helsana</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5-10-03T00:00:00Z">
                                <w:dateFormat w:val="d.M.yyyy"/>
                                <w:lid w:val="de-DE"/>
                                <w:storeMappedDataAs w:val="dateTime"/>
                                <w:calendar w:val="gregorian"/>
                              </w:date>
                            </w:sdtPr>
                            <w:sdtContent>
                              <w:p w14:paraId="3E233ED1" w14:textId="2025916D" w:rsidR="00735E9B" w:rsidRDefault="000C4A15">
                                <w:pPr>
                                  <w:pStyle w:val="KeinLeerraum"/>
                                  <w:spacing w:line="360" w:lineRule="auto"/>
                                  <w:rPr>
                                    <w:color w:val="FFFFFF" w:themeColor="background1"/>
                                  </w:rPr>
                                </w:pPr>
                                <w:r>
                                  <w:rPr>
                                    <w:color w:val="FFFFFF" w:themeColor="background1"/>
                                    <w:lang w:val="de-DE"/>
                                  </w:rPr>
                                  <w:t>3.10.2025</w:t>
                                </w:r>
                              </w:p>
                            </w:sdtContent>
                          </w:sdt>
                        </w:txbxContent>
                      </v:textbox>
                    </v:rect>
                    <w10:wrap anchorx="page" anchory="page"/>
                  </v:group>
                </w:pict>
              </mc:Fallback>
            </mc:AlternateContent>
          </w:r>
          <w:r w:rsidR="00735E9B">
            <w:rPr>
              <w:noProof/>
            </w:rPr>
            <mc:AlternateContent>
              <mc:Choice Requires="wps">
                <w:drawing>
                  <wp:anchor distT="0" distB="0" distL="114300" distR="114300" simplePos="0" relativeHeight="251669504" behindDoc="0" locked="0" layoutInCell="0" allowOverlap="1" wp14:anchorId="17BF2ED9" wp14:editId="72098E7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0" b="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ED7606"/>
                            </a:solidFill>
                            <a:ln w="19050">
                              <a:noFill/>
                              <a:miter lim="800000"/>
                              <a:headEnd/>
                              <a:tailEnd/>
                            </a:ln>
                          </wps:spPr>
                          <wps:txbx>
                            <w:txbxContent>
                              <w:p w14:paraId="17C1CC9F" w14:textId="115C92F7" w:rsidR="00735E9B" w:rsidRPr="00DD56A2" w:rsidRDefault="00DF4392" w:rsidP="00DD56A2">
                                <w:pPr>
                                  <w:pStyle w:val="Titel"/>
                                  <w:jc w:val="right"/>
                                  <w:rPr>
                                    <w:b/>
                                    <w:bCs/>
                                    <w:color w:val="FFFFFF" w:themeColor="background1"/>
                                  </w:rPr>
                                </w:pPr>
                                <w:r w:rsidRPr="00DF4392">
                                  <w:rPr>
                                    <w:b/>
                                    <w:bCs/>
                                    <w:color w:val="FFFFFF" w:themeColor="background1"/>
                                  </w:rPr>
                                  <w:t>Development Fundamentals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7BF2ED9" id="Rechtec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" o:allowincell="f" fillcolor="#ed7606" stroked="f" strokeweight="1.5pt">
                    <v:textbox style="mso-fit-shape-to-text:t" inset="14.4pt,,14.4pt">
                      <w:txbxContent>
                        <w:p w14:paraId="17C1CC9F" w14:textId="115C92F7" w:rsidR="00735E9B" w:rsidRPr="00DD56A2" w:rsidRDefault="00DF4392" w:rsidP="00DD56A2">
                          <w:pPr>
                            <w:pStyle w:val="Titel"/>
                            <w:jc w:val="right"/>
                            <w:rPr>
                              <w:b/>
                              <w:bCs/>
                              <w:color w:val="FFFFFF" w:themeColor="background1"/>
                            </w:rPr>
                          </w:pPr>
                          <w:r w:rsidRPr="00DF4392">
                            <w:rPr>
                              <w:b/>
                              <w:bCs/>
                              <w:color w:val="FFFFFF" w:themeColor="background1"/>
                            </w:rPr>
                            <w:t>Development Fundamentals</w:t>
                          </w:r>
                        </w:p>
                      </w:txbxContent>
                    </v:textbox>
                    <w10:wrap anchorx="page" anchory="page"/>
                  </v:rect>
                </w:pict>
              </mc:Fallback>
            </mc:AlternateContent>
          </w:r>
        </w:p>
      </w:sdtContent>
    </w:sdt>
    <w:sdt>
      <w:sdtPr>
        <w:rPr>
          <w:rFonts w:asciiTheme="minorHAnsi" w:eastAsiaTheme="minorHAnsi" w:hAnsiTheme="minorHAnsi" w:cstheme="minorBidi"/>
          <w:b w:val="0"/>
          <w:color w:val="auto"/>
          <w:kern w:val="2"/>
          <w:sz w:val="24"/>
          <w:szCs w:val="24"/>
          <w:lang w:val="de-DE" w:eastAsia="en-US"/>
          <w14:ligatures w14:val="standardContextual"/>
        </w:rPr>
        <w:id w:val="-1201480869"/>
        <w:docPartObj>
          <w:docPartGallery w:val="Table of Contents"/>
          <w:docPartUnique/>
        </w:docPartObj>
      </w:sdtPr>
      <w:sdtEndPr>
        <w:rPr>
          <w:bCs/>
        </w:rPr>
      </w:sdtEndPr>
      <w:sdtContent>
        <w:p w14:paraId="71A2A67C" w14:textId="2D2AC0C0" w:rsidR="002E25D5" w:rsidRDefault="002E25D5">
          <w:pPr>
            <w:pStyle w:val="Inhaltsverzeichnisberschrift"/>
          </w:pPr>
          <w:r>
            <w:rPr>
              <w:lang w:val="de-DE"/>
            </w:rPr>
            <w:t>Inhalt</w:t>
          </w:r>
        </w:p>
        <w:p w14:paraId="394ABBFE" w14:textId="7D087AE1" w:rsidR="00754996" w:rsidRDefault="002E25D5">
          <w:pPr>
            <w:pStyle w:val="Verzeichnis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12040934" w:history="1">
            <w:r w:rsidR="00754996" w:rsidRPr="00A63D72">
              <w:rPr>
                <w:rStyle w:val="Hyperlink"/>
                <w:noProof/>
              </w:rPr>
              <w:t>Klonen des Repositories</w:t>
            </w:r>
            <w:r w:rsidR="00754996">
              <w:rPr>
                <w:noProof/>
                <w:webHidden/>
              </w:rPr>
              <w:tab/>
            </w:r>
            <w:r w:rsidR="00754996">
              <w:rPr>
                <w:noProof/>
                <w:webHidden/>
              </w:rPr>
              <w:fldChar w:fldCharType="begin"/>
            </w:r>
            <w:r w:rsidR="00754996">
              <w:rPr>
                <w:noProof/>
                <w:webHidden/>
              </w:rPr>
              <w:instrText xml:space="preserve"> PAGEREF _Toc212040934 \h </w:instrText>
            </w:r>
            <w:r w:rsidR="00754996">
              <w:rPr>
                <w:noProof/>
                <w:webHidden/>
              </w:rPr>
            </w:r>
            <w:r w:rsidR="00754996">
              <w:rPr>
                <w:noProof/>
                <w:webHidden/>
              </w:rPr>
              <w:fldChar w:fldCharType="separate"/>
            </w:r>
            <w:r w:rsidR="00754996">
              <w:rPr>
                <w:noProof/>
                <w:webHidden/>
              </w:rPr>
              <w:t>2</w:t>
            </w:r>
            <w:r w:rsidR="00754996">
              <w:rPr>
                <w:noProof/>
                <w:webHidden/>
              </w:rPr>
              <w:fldChar w:fldCharType="end"/>
            </w:r>
          </w:hyperlink>
        </w:p>
        <w:p w14:paraId="031AE135" w14:textId="084CFE40" w:rsidR="00754996" w:rsidRDefault="00754996">
          <w:pPr>
            <w:pStyle w:val="Verzeichnis2"/>
            <w:tabs>
              <w:tab w:val="right" w:leader="dot" w:pos="9062"/>
            </w:tabs>
            <w:rPr>
              <w:rFonts w:eastAsiaTheme="minorEastAsia"/>
              <w:noProof/>
              <w:lang w:eastAsia="de-CH"/>
            </w:rPr>
          </w:pPr>
          <w:hyperlink w:anchor="_Toc212040935" w:history="1">
            <w:r w:rsidRPr="00A63D72">
              <w:rPr>
                <w:rStyle w:val="Hyperlink"/>
                <w:bCs/>
                <w:noProof/>
              </w:rPr>
              <w:t>Erstellung der README.md</w:t>
            </w:r>
            <w:r>
              <w:rPr>
                <w:noProof/>
                <w:webHidden/>
              </w:rPr>
              <w:tab/>
            </w:r>
            <w:r>
              <w:rPr>
                <w:noProof/>
                <w:webHidden/>
              </w:rPr>
              <w:fldChar w:fldCharType="begin"/>
            </w:r>
            <w:r>
              <w:rPr>
                <w:noProof/>
                <w:webHidden/>
              </w:rPr>
              <w:instrText xml:space="preserve"> PAGEREF _Toc212040935 \h </w:instrText>
            </w:r>
            <w:r>
              <w:rPr>
                <w:noProof/>
                <w:webHidden/>
              </w:rPr>
            </w:r>
            <w:r>
              <w:rPr>
                <w:noProof/>
                <w:webHidden/>
              </w:rPr>
              <w:fldChar w:fldCharType="separate"/>
            </w:r>
            <w:r>
              <w:rPr>
                <w:noProof/>
                <w:webHidden/>
              </w:rPr>
              <w:t>3</w:t>
            </w:r>
            <w:r>
              <w:rPr>
                <w:noProof/>
                <w:webHidden/>
              </w:rPr>
              <w:fldChar w:fldCharType="end"/>
            </w:r>
          </w:hyperlink>
        </w:p>
        <w:p w14:paraId="393E713E" w14:textId="1E28CD67" w:rsidR="00754996" w:rsidRDefault="00754996">
          <w:pPr>
            <w:pStyle w:val="Verzeichnis2"/>
            <w:tabs>
              <w:tab w:val="right" w:leader="dot" w:pos="9062"/>
            </w:tabs>
            <w:rPr>
              <w:rFonts w:eastAsiaTheme="minorEastAsia"/>
              <w:noProof/>
              <w:lang w:eastAsia="de-CH"/>
            </w:rPr>
          </w:pPr>
          <w:hyperlink w:anchor="_Toc212040936" w:history="1">
            <w:r w:rsidRPr="00A63D72">
              <w:rPr>
                <w:rStyle w:val="Hyperlink"/>
                <w:noProof/>
              </w:rPr>
              <w:t>Verwendung von Git (Commit, Push)</w:t>
            </w:r>
            <w:r>
              <w:rPr>
                <w:noProof/>
                <w:webHidden/>
              </w:rPr>
              <w:tab/>
            </w:r>
            <w:r>
              <w:rPr>
                <w:noProof/>
                <w:webHidden/>
              </w:rPr>
              <w:fldChar w:fldCharType="begin"/>
            </w:r>
            <w:r>
              <w:rPr>
                <w:noProof/>
                <w:webHidden/>
              </w:rPr>
              <w:instrText xml:space="preserve"> PAGEREF _Toc212040936 \h </w:instrText>
            </w:r>
            <w:r>
              <w:rPr>
                <w:noProof/>
                <w:webHidden/>
              </w:rPr>
            </w:r>
            <w:r>
              <w:rPr>
                <w:noProof/>
                <w:webHidden/>
              </w:rPr>
              <w:fldChar w:fldCharType="separate"/>
            </w:r>
            <w:r>
              <w:rPr>
                <w:noProof/>
                <w:webHidden/>
              </w:rPr>
              <w:t>4</w:t>
            </w:r>
            <w:r>
              <w:rPr>
                <w:noProof/>
                <w:webHidden/>
              </w:rPr>
              <w:fldChar w:fldCharType="end"/>
            </w:r>
          </w:hyperlink>
        </w:p>
        <w:p w14:paraId="2B8B19D7" w14:textId="6253EC2C" w:rsidR="00754996" w:rsidRDefault="00754996">
          <w:pPr>
            <w:pStyle w:val="Verzeichnis2"/>
            <w:tabs>
              <w:tab w:val="right" w:leader="dot" w:pos="9062"/>
            </w:tabs>
            <w:rPr>
              <w:rFonts w:eastAsiaTheme="minorEastAsia"/>
              <w:noProof/>
              <w:lang w:eastAsia="de-CH"/>
            </w:rPr>
          </w:pPr>
          <w:hyperlink w:anchor="_Toc212040937" w:history="1">
            <w:r w:rsidRPr="00A63D72">
              <w:rPr>
                <w:rStyle w:val="Hyperlink"/>
                <w:noProof/>
              </w:rPr>
              <w:t>Erstellung und Nutzung von Docker-Containern</w:t>
            </w:r>
            <w:r>
              <w:rPr>
                <w:noProof/>
                <w:webHidden/>
              </w:rPr>
              <w:tab/>
            </w:r>
            <w:r>
              <w:rPr>
                <w:noProof/>
                <w:webHidden/>
              </w:rPr>
              <w:fldChar w:fldCharType="begin"/>
            </w:r>
            <w:r>
              <w:rPr>
                <w:noProof/>
                <w:webHidden/>
              </w:rPr>
              <w:instrText xml:space="preserve"> PAGEREF _Toc212040937 \h </w:instrText>
            </w:r>
            <w:r>
              <w:rPr>
                <w:noProof/>
                <w:webHidden/>
              </w:rPr>
            </w:r>
            <w:r>
              <w:rPr>
                <w:noProof/>
                <w:webHidden/>
              </w:rPr>
              <w:fldChar w:fldCharType="separate"/>
            </w:r>
            <w:r>
              <w:rPr>
                <w:noProof/>
                <w:webHidden/>
              </w:rPr>
              <w:t>5</w:t>
            </w:r>
            <w:r>
              <w:rPr>
                <w:noProof/>
                <w:webHidden/>
              </w:rPr>
              <w:fldChar w:fldCharType="end"/>
            </w:r>
          </w:hyperlink>
        </w:p>
        <w:p w14:paraId="07D9C9B4" w14:textId="126B0E12" w:rsidR="002E25D5" w:rsidRDefault="002E25D5">
          <w:r>
            <w:rPr>
              <w:b/>
              <w:bCs/>
              <w:lang w:val="de-DE"/>
            </w:rPr>
            <w:fldChar w:fldCharType="end"/>
          </w:r>
        </w:p>
      </w:sdtContent>
    </w:sdt>
    <w:p w14:paraId="7EC6974E" w14:textId="26F29751" w:rsidR="006A3171" w:rsidRDefault="00A66E3A" w:rsidP="002E25D5">
      <w:pPr>
        <w:pStyle w:val="berschrift2"/>
        <w:jc w:val="center"/>
      </w:pPr>
      <w:bookmarkStart w:id="0" w:name="_Toc212040934"/>
      <w:r>
        <w:lastRenderedPageBreak/>
        <w:t>Klonen des Repositories</w:t>
      </w:r>
      <w:bookmarkEnd w:id="0"/>
    </w:p>
    <w:p w14:paraId="1017A834" w14:textId="151DCDCF" w:rsidR="002E25D5" w:rsidRDefault="002E25D5" w:rsidP="002E25D5">
      <w:r w:rsidRPr="002E25D5">
        <w:rPr>
          <w:noProof/>
        </w:rPr>
        <w:drawing>
          <wp:anchor distT="0" distB="0" distL="114300" distR="114300" simplePos="0" relativeHeight="251671552" behindDoc="0" locked="0" layoutInCell="1" allowOverlap="1" wp14:anchorId="4EBEA495" wp14:editId="60ACA2D3">
            <wp:simplePos x="0" y="0"/>
            <wp:positionH relativeFrom="margin">
              <wp:align>left</wp:align>
            </wp:positionH>
            <wp:positionV relativeFrom="paragraph">
              <wp:posOffset>247650</wp:posOffset>
            </wp:positionV>
            <wp:extent cx="5760720" cy="2646680"/>
            <wp:effectExtent l="0" t="0" r="0" b="1270"/>
            <wp:wrapSquare wrapText="bothSides"/>
            <wp:docPr id="1245735248"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35248" name="Grafik 1" descr="Ein Bild, das Text, Screenshot, Software, Multimedia-Software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46680"/>
                    </a:xfrm>
                    <a:prstGeom prst="rect">
                      <a:avLst/>
                    </a:prstGeom>
                  </pic:spPr>
                </pic:pic>
              </a:graphicData>
            </a:graphic>
          </wp:anchor>
        </w:drawing>
      </w:r>
      <w:r>
        <w:t xml:space="preserve">Zuerst erstelle ich ein Fork des Zielrepositorien. </w:t>
      </w:r>
    </w:p>
    <w:p w14:paraId="68AE1744" w14:textId="15011C8C" w:rsidR="002E25D5" w:rsidRDefault="002E25D5" w:rsidP="002E25D5">
      <w:r>
        <w:t xml:space="preserve">Danach öffne ich Visual Studio Code und drücke ctrl + shift + </w:t>
      </w:r>
      <w:r w:rsidR="009D2F89">
        <w:t>P,</w:t>
      </w:r>
      <w:r>
        <w:t xml:space="preserve"> um die Suchleiste zu öffnen. </w:t>
      </w:r>
    </w:p>
    <w:p w14:paraId="6E9C5B32" w14:textId="00D6BC10" w:rsidR="002E25D5" w:rsidRDefault="002E25D5" w:rsidP="002E25D5">
      <w:r>
        <w:t xml:space="preserve">Als </w:t>
      </w:r>
      <w:r w:rsidR="005801DF">
        <w:t>N</w:t>
      </w:r>
      <w:r>
        <w:t xml:space="preserve">ächstes schreibe ich «Git: Clone» in die Suchleiste. Das zwingt mich meinen Visual Studio Account mit meinem </w:t>
      </w:r>
      <w:r w:rsidR="005801DF">
        <w:t>GitHub</w:t>
      </w:r>
      <w:r>
        <w:t xml:space="preserve"> Account zu verbinden.</w:t>
      </w:r>
    </w:p>
    <w:p w14:paraId="7366462D" w14:textId="3F560E67" w:rsidR="002E25D5" w:rsidRDefault="002E25D5" w:rsidP="002E25D5">
      <w:r>
        <w:t>Nachdem ich das gemacht habe, sehe ich alle meine Repositorien in der Suchleiste und wähle das richtige aus. Wenn das erledigt ist, wähle ich den Zielort meines Repositoriums in meinem Datei Explorer aus.</w:t>
      </w:r>
    </w:p>
    <w:p w14:paraId="327B0203" w14:textId="2C14EAF3" w:rsidR="0077795A" w:rsidRPr="0077795A" w:rsidRDefault="0077795A" w:rsidP="0077795A">
      <w:pPr>
        <w:pStyle w:val="berschrift2"/>
        <w:ind w:left="720"/>
        <w:jc w:val="center"/>
      </w:pPr>
      <w:bookmarkStart w:id="1" w:name="_Toc212040935"/>
      <w:r w:rsidRPr="0077795A">
        <w:rPr>
          <w:bCs/>
        </w:rPr>
        <w:lastRenderedPageBreak/>
        <w:t>Erstellung der README.md</w:t>
      </w:r>
      <w:bookmarkEnd w:id="1"/>
    </w:p>
    <w:p w14:paraId="11331C11" w14:textId="2ECFCE91" w:rsidR="001E5992" w:rsidRDefault="001E5992" w:rsidP="001E5992">
      <w:pPr>
        <w:rPr>
          <w:noProof/>
        </w:rPr>
      </w:pPr>
      <w:r>
        <w:t>Zuerst klicke ich mit der rechten Maustaste auf die linke Seitenzeile.</w:t>
      </w:r>
      <w:r w:rsidRPr="001E5992">
        <w:rPr>
          <w:noProof/>
        </w:rPr>
        <w:t xml:space="preserve"> </w:t>
      </w:r>
    </w:p>
    <w:p w14:paraId="12342C43" w14:textId="37F64059" w:rsidR="006E294C" w:rsidRDefault="006E294C" w:rsidP="001E5992">
      <w:pPr>
        <w:rPr>
          <w:noProof/>
        </w:rPr>
      </w:pPr>
      <w:r>
        <w:rPr>
          <w:noProof/>
        </w:rPr>
        <w:t>Danach klicke ich auf «New File»</w:t>
      </w:r>
      <w:r w:rsidR="00B36B8C">
        <w:rPr>
          <w:noProof/>
        </w:rPr>
        <w:t>,</w:t>
      </w:r>
      <w:r>
        <w:rPr>
          <w:noProof/>
        </w:rPr>
        <w:t xml:space="preserve"> um eine neue Datei zu erstellen. Diese benenne ich «README.md».</w:t>
      </w:r>
    </w:p>
    <w:p w14:paraId="42BF3A2C" w14:textId="72BA29F3" w:rsidR="006E294C" w:rsidRPr="001E5992" w:rsidRDefault="006E294C" w:rsidP="001E5992">
      <w:pPr>
        <w:rPr>
          <w:noProof/>
        </w:rPr>
      </w:pPr>
      <w:r w:rsidRPr="001E5992">
        <w:rPr>
          <w:noProof/>
        </w:rPr>
        <w:drawing>
          <wp:anchor distT="0" distB="0" distL="114300" distR="114300" simplePos="0" relativeHeight="251672576" behindDoc="0" locked="0" layoutInCell="1" allowOverlap="1" wp14:anchorId="24EC0358" wp14:editId="71262D81">
            <wp:simplePos x="0" y="0"/>
            <wp:positionH relativeFrom="margin">
              <wp:align>left</wp:align>
            </wp:positionH>
            <wp:positionV relativeFrom="paragraph">
              <wp:posOffset>226907</wp:posOffset>
            </wp:positionV>
            <wp:extent cx="5760720" cy="3058795"/>
            <wp:effectExtent l="0" t="0" r="0" b="8255"/>
            <wp:wrapSquare wrapText="bothSides"/>
            <wp:docPr id="2029480283" name="Grafik 1" descr="Ein Bild, das Screenshot, Tex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80283" name="Grafik 1" descr="Ein Bild, das Screenshot, Text, Software, Multimedia-Software enthält.&#10;&#10;KI-generierte Inhalte können fehlerhaft sei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58795"/>
                    </a:xfrm>
                    <a:prstGeom prst="rect">
                      <a:avLst/>
                    </a:prstGeom>
                  </pic:spPr>
                </pic:pic>
              </a:graphicData>
            </a:graphic>
          </wp:anchor>
        </w:drawing>
      </w:r>
      <w:r>
        <w:rPr>
          <w:noProof/>
        </w:rPr>
        <w:t>Die Endung «.md» bedeutet Markdown.</w:t>
      </w:r>
    </w:p>
    <w:p w14:paraId="5BACA7D8" w14:textId="09AFF3B9" w:rsidR="00DF4392" w:rsidRDefault="0077795A" w:rsidP="00DF4392">
      <w:pPr>
        <w:pStyle w:val="berschrift2"/>
        <w:jc w:val="center"/>
      </w:pPr>
      <w:bookmarkStart w:id="2" w:name="_Toc212040936"/>
      <w:r w:rsidRPr="0077795A">
        <w:lastRenderedPageBreak/>
        <w:t>Verwendung von Git (Commit, Push)</w:t>
      </w:r>
      <w:bookmarkEnd w:id="2"/>
    </w:p>
    <w:p w14:paraId="3C5879B4" w14:textId="77777777" w:rsidR="004415EB" w:rsidRDefault="004415EB" w:rsidP="004415EB">
      <w:r w:rsidRPr="004415EB">
        <w:t>Insgesamt kreierte ich 10 Commits.</w:t>
      </w:r>
    </w:p>
    <w:p w14:paraId="507F88E6" w14:textId="3E302C2B" w:rsidR="004415EB" w:rsidRDefault="004415EB" w:rsidP="004415EB">
      <w:r w:rsidRPr="004415EB">
        <w:t>Mein erster Commit hiess «Fork</w:t>
      </w:r>
      <w:r>
        <w:t xml:space="preserve"> </w:t>
      </w:r>
      <w:r w:rsidRPr="004415EB">
        <w:t>erstellen». Ich benannte ihn so, weil ich vor dem Commit geschrieben habe, wie man einen</w:t>
      </w:r>
      <w:r>
        <w:t xml:space="preserve"> </w:t>
      </w:r>
      <w:r w:rsidRPr="004415EB">
        <w:t>Fork erstellt und den</w:t>
      </w:r>
      <w:r>
        <w:t xml:space="preserve"> </w:t>
      </w:r>
      <w:r w:rsidRPr="004415EB">
        <w:t>Fork</w:t>
      </w:r>
      <w:r>
        <w:t xml:space="preserve"> </w:t>
      </w:r>
      <w:r w:rsidRPr="004415EB">
        <w:t xml:space="preserve">lokal auf seinen Computer klont. </w:t>
      </w:r>
    </w:p>
    <w:p w14:paraId="483A6AA6" w14:textId="03FF0929" w:rsidR="004415EB" w:rsidRDefault="004415EB" w:rsidP="004415EB">
      <w:r w:rsidRPr="004415EB">
        <w:t>Mein zweiter Commit hiess «DockerInitNode.js». Ich benannte ihn so, weil ich vor dem Commit geschrieben habe, wie man den Command «docker</w:t>
      </w:r>
      <w:r>
        <w:t xml:space="preserve"> </w:t>
      </w:r>
      <w:r w:rsidRPr="004415EB">
        <w:t>init» benutzt und was man für Antworten auf die Fragen braucht.</w:t>
      </w:r>
    </w:p>
    <w:p w14:paraId="0B43E03A" w14:textId="77777777" w:rsidR="004415EB" w:rsidRDefault="004415EB" w:rsidP="004415EB">
      <w:r w:rsidRPr="004415EB">
        <w:t>Mein dritter Commit hiess «README_AllesDocker». Ich benannte ihn so, weil ich vor dem Commit über «Docker-Konfiguration und -Installation», «Installation der notwendigen Pakete» und «Starten der Applikation in einem Docker-Container» geschrieben habe.</w:t>
      </w:r>
    </w:p>
    <w:p w14:paraId="5D240C3C" w14:textId="5E881278" w:rsidR="004415EB" w:rsidRDefault="004415EB" w:rsidP="004415EB">
      <w:r w:rsidRPr="004415EB">
        <w:t>Mein vierter Commit hiess «Docker-Konfiguration und -Installation» Ich benannte ihn so, weil ich vor dem Commit</w:t>
      </w:r>
      <w:r>
        <w:t xml:space="preserve"> </w:t>
      </w:r>
      <w:r w:rsidRPr="004415EB">
        <w:t>einen Syntaxfehler korrigiert habe.</w:t>
      </w:r>
    </w:p>
    <w:p w14:paraId="20C16901" w14:textId="77777777" w:rsidR="004415EB" w:rsidRDefault="004415EB" w:rsidP="004415EB">
      <w:r w:rsidRPr="004415EB">
        <w:t>Mein fünfter Commit hiess «Docker-Konfiguration und -Installation1.1». Ich benannte ihn so vor dem Commit, weil ich die Reihenfolge von meinem Text geändert habe.</w:t>
      </w:r>
    </w:p>
    <w:p w14:paraId="0EEB5C58" w14:textId="77777777" w:rsidR="004415EB" w:rsidRDefault="004415EB" w:rsidP="004415EB">
      <w:r w:rsidRPr="004415EB">
        <w:t>Mein sechster Commit hiess «Docker-Konfiguration und -Installation1.2». Ich benannte ihn so vor dem Commit, weil ich den Titel von «Docker-Konfiguration und -Installation» aus Versehen abgeändert habe.</w:t>
      </w:r>
    </w:p>
    <w:p w14:paraId="4BBBEEB2" w14:textId="77777777" w:rsidR="004415EB" w:rsidRDefault="004415EB" w:rsidP="004415EB">
      <w:r w:rsidRPr="004415EB">
        <w:t>Mein siebter Commit hiess «Docker-Konfiguration und -Installation1.3». Ich benannte ihn so vor dem Commit, weil ich etwas löschte und wieder einfügte. Deswegen war mein GitHub nicht aktuell und ich erstellte einen Commit.</w:t>
      </w:r>
    </w:p>
    <w:p w14:paraId="2DCCD21E" w14:textId="77777777" w:rsidR="004415EB" w:rsidRDefault="004415EB" w:rsidP="004415EB">
      <w:r w:rsidRPr="004415EB">
        <w:t>Mein achter Commit hiess «AnleitungGrammatikAenderungen». Ich benannte ihn so, weil ich vor dem Commit den Titel, den ich aus Versehen geändert habe, wieder zurückgeändert.</w:t>
      </w:r>
    </w:p>
    <w:p w14:paraId="017AD9FC" w14:textId="77777777" w:rsidR="004415EB" w:rsidRDefault="004415EB" w:rsidP="004415EB">
      <w:r w:rsidRPr="004415EB">
        <w:t>Mein neunter Commit hiess «AnleitungGrammatikAenderungen1.1». Ich benannte ihn so, weil ich vor dem Commit einen Strich gelöscht habe, der nicht hingehörte.</w:t>
      </w:r>
    </w:p>
    <w:p w14:paraId="7431AA5F" w14:textId="6660BC48" w:rsidR="004415EB" w:rsidRDefault="004415EB" w:rsidP="004415EB">
      <w:r w:rsidRPr="004415EB">
        <w:t xml:space="preserve">Mein </w:t>
      </w:r>
      <w:r w:rsidR="000C4A15">
        <w:t>zehnter</w:t>
      </w:r>
      <w:r w:rsidRPr="004415EB">
        <w:t xml:space="preserve"> Commit hiess «StrichZwischenThemen». Ich benannte ihn so, weil ich vor dem Commit zwischen allen Themen einen durchgehenden Strich eingefügt habe. Dazu ist ein Strich zwischen dem Titel und dem ersten Thema und nach dem letzten Thema.</w:t>
      </w:r>
    </w:p>
    <w:p w14:paraId="08DFB71A" w14:textId="1C0B1B62" w:rsidR="000C4A15" w:rsidRPr="004415EB" w:rsidRDefault="000C4A15" w:rsidP="004415EB">
      <w:r>
        <w:t>Mein letzter Commit hiess «DokumentationWord». Ich benannte ihn so, weil ich vor dem Commit meine Dokumentation hinzugefügt habe.</w:t>
      </w:r>
    </w:p>
    <w:p w14:paraId="569695FC" w14:textId="6A04C667" w:rsidR="00F05F10" w:rsidRDefault="00DF4392" w:rsidP="00F05F10">
      <w:pPr>
        <w:pStyle w:val="berschrift2"/>
        <w:jc w:val="center"/>
      </w:pPr>
      <w:bookmarkStart w:id="3" w:name="_Toc212040937"/>
      <w:r w:rsidRPr="00DF4392">
        <w:lastRenderedPageBreak/>
        <w:t>Erstellung und Nutzung von Docker-Containern</w:t>
      </w:r>
      <w:bookmarkEnd w:id="3"/>
    </w:p>
    <w:p w14:paraId="266861E8" w14:textId="5DC6919A" w:rsidR="00F05F10" w:rsidRDefault="008D48B5" w:rsidP="00F05F10">
      <w:r>
        <w:t>Zuerst habe ich</w:t>
      </w:r>
      <w:r w:rsidR="00F05F10">
        <w:t xml:space="preserve"> </w:t>
      </w:r>
      <w:hyperlink r:id="rId12" w:history="1">
        <w:r w:rsidR="00F05F10" w:rsidRPr="00F05F10">
          <w:rPr>
            <w:rStyle w:val="Hyperlink"/>
          </w:rPr>
          <w:t>Docker Desktop</w:t>
        </w:r>
      </w:hyperlink>
      <w:r w:rsidR="00F05F10">
        <w:t xml:space="preserve"> und </w:t>
      </w:r>
      <w:hyperlink r:id="rId13" w:history="1">
        <w:r w:rsidR="00F05F10" w:rsidRPr="00F05F10">
          <w:rPr>
            <w:rStyle w:val="Hyperlink"/>
          </w:rPr>
          <w:t>Docker für Visual Studio Code</w:t>
        </w:r>
      </w:hyperlink>
      <w:r w:rsidR="00F05F10">
        <w:t xml:space="preserve"> herunter</w:t>
      </w:r>
      <w:r>
        <w:t>geladen.</w:t>
      </w:r>
    </w:p>
    <w:p w14:paraId="3C4B1009" w14:textId="669E8151" w:rsidR="00F05F10" w:rsidRDefault="008D48B5" w:rsidP="00F05F10">
      <w:r>
        <w:t>Vor der Installation fragte mich Docker noch</w:t>
      </w:r>
      <w:r w:rsidR="004415EB">
        <w:t>,</w:t>
      </w:r>
      <w:r>
        <w:t xml:space="preserve"> welche Punkte erfüllt sein sollen. Hier habe ich die Standardeinstellung benutzt und bin fortgefahren.</w:t>
      </w:r>
    </w:p>
    <w:p w14:paraId="1798D8EC" w14:textId="29B78F0D" w:rsidR="008D48B5" w:rsidRDefault="008D48B5" w:rsidP="00F05F10">
      <w:r>
        <w:t xml:space="preserve">Nach der Installation meldete ich mich bei Docker an, was allerdings nicht nötig ist. </w:t>
      </w:r>
    </w:p>
    <w:p w14:paraId="1879E91E" w14:textId="18EFF708" w:rsidR="008D48B5" w:rsidRDefault="008D48B5" w:rsidP="00F05F10">
      <w:r>
        <w:t xml:space="preserve">Als </w:t>
      </w:r>
      <w:r w:rsidR="00A2429A">
        <w:t xml:space="preserve">der </w:t>
      </w:r>
      <w:r>
        <w:t>Docker vollständig installiert war, hat mein Laptop einen Neustart durchgeführt, weil er nicht Windows Subsystem for Linux (kurz WSL) installiert hatte</w:t>
      </w:r>
      <w:r w:rsidR="00AD53DF">
        <w:t xml:space="preserve"> und der Neustart für die Installation von WSL nötig ist.</w:t>
      </w:r>
    </w:p>
    <w:p w14:paraId="31E25D32" w14:textId="662282B9" w:rsidR="00A2429A" w:rsidRDefault="00A2429A" w:rsidP="00F05F10">
      <w:r>
        <w:t>Als nächstes öffnete ich im «docker-nodejs-sample» Directory den Terminal und liess den Command «docker init» laufen.</w:t>
      </w:r>
    </w:p>
    <w:p w14:paraId="48EC1E84" w14:textId="124879EB" w:rsidR="00A2429A" w:rsidRDefault="00A2429A" w:rsidP="00F05F10">
      <w:r>
        <w:t>Der Terminal spuckt folgendes aus (Die mit blauer Farbe markierten Wörter</w:t>
      </w:r>
      <w:r w:rsidR="00DA0FA6">
        <w:t xml:space="preserve"> sind meine Antwort auf die Fragen)</w:t>
      </w:r>
      <w:r>
        <w:t>:</w:t>
      </w:r>
    </w:p>
    <w:p w14:paraId="41241884"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docker init</w:t>
      </w:r>
    </w:p>
    <w:p w14:paraId="20CD4903"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Welcome to the Docker Init CLI!</w:t>
      </w:r>
    </w:p>
    <w:p w14:paraId="7E76AF62"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p>
    <w:p w14:paraId="2A3344C1"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This utility will walk you through creating the following files with sensible defaults for your project:</w:t>
      </w:r>
    </w:p>
    <w:p w14:paraId="0BE16739"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p>
    <w:p w14:paraId="6141B7A4"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6796E6"/>
          <w:kern w:val="0"/>
          <w:sz w:val="21"/>
          <w:szCs w:val="21"/>
          <w:lang w:val="en-GB" w:eastAsia="de-CH"/>
          <w14:ligatures w14:val="none"/>
        </w:rPr>
        <w:t>-</w:t>
      </w:r>
      <w:r w:rsidRPr="00A2429A">
        <w:rPr>
          <w:rFonts w:ascii="Consolas" w:eastAsia="Times New Roman" w:hAnsi="Consolas" w:cs="Times New Roman"/>
          <w:color w:val="CCCCCC"/>
          <w:kern w:val="0"/>
          <w:sz w:val="21"/>
          <w:szCs w:val="21"/>
          <w:lang w:val="en-GB" w:eastAsia="de-CH"/>
          <w14:ligatures w14:val="none"/>
        </w:rPr>
        <w:t xml:space="preserve"> .dockerignore</w:t>
      </w:r>
    </w:p>
    <w:p w14:paraId="312F08CA"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6796E6"/>
          <w:kern w:val="0"/>
          <w:sz w:val="21"/>
          <w:szCs w:val="21"/>
          <w:lang w:val="en-GB" w:eastAsia="de-CH"/>
          <w14:ligatures w14:val="none"/>
        </w:rPr>
        <w:t>-</w:t>
      </w:r>
      <w:r w:rsidRPr="00A2429A">
        <w:rPr>
          <w:rFonts w:ascii="Consolas" w:eastAsia="Times New Roman" w:hAnsi="Consolas" w:cs="Times New Roman"/>
          <w:color w:val="CCCCCC"/>
          <w:kern w:val="0"/>
          <w:sz w:val="21"/>
          <w:szCs w:val="21"/>
          <w:lang w:val="en-GB" w:eastAsia="de-CH"/>
          <w14:ligatures w14:val="none"/>
        </w:rPr>
        <w:t xml:space="preserve"> Dockerfile</w:t>
      </w:r>
    </w:p>
    <w:p w14:paraId="7470EAAC"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6796E6"/>
          <w:kern w:val="0"/>
          <w:sz w:val="21"/>
          <w:szCs w:val="21"/>
          <w:lang w:val="en-GB" w:eastAsia="de-CH"/>
          <w14:ligatures w14:val="none"/>
        </w:rPr>
        <w:t>-</w:t>
      </w:r>
      <w:r w:rsidRPr="00A2429A">
        <w:rPr>
          <w:rFonts w:ascii="Consolas" w:eastAsia="Times New Roman" w:hAnsi="Consolas" w:cs="Times New Roman"/>
          <w:color w:val="CCCCCC"/>
          <w:kern w:val="0"/>
          <w:sz w:val="21"/>
          <w:szCs w:val="21"/>
          <w:lang w:val="en-GB" w:eastAsia="de-CH"/>
          <w14:ligatures w14:val="none"/>
        </w:rPr>
        <w:t xml:space="preserve"> compose.yaml</w:t>
      </w:r>
    </w:p>
    <w:p w14:paraId="2AE7B8A7"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6796E6"/>
          <w:kern w:val="0"/>
          <w:sz w:val="21"/>
          <w:szCs w:val="21"/>
          <w:lang w:val="en-GB" w:eastAsia="de-CH"/>
          <w14:ligatures w14:val="none"/>
        </w:rPr>
        <w:t>-</w:t>
      </w:r>
      <w:r w:rsidRPr="00A2429A">
        <w:rPr>
          <w:rFonts w:ascii="Consolas" w:eastAsia="Times New Roman" w:hAnsi="Consolas" w:cs="Times New Roman"/>
          <w:color w:val="CCCCCC"/>
          <w:kern w:val="0"/>
          <w:sz w:val="21"/>
          <w:szCs w:val="21"/>
          <w:lang w:val="en-GB" w:eastAsia="de-CH"/>
          <w14:ligatures w14:val="none"/>
        </w:rPr>
        <w:t xml:space="preserve"> README.Docker.md</w:t>
      </w:r>
    </w:p>
    <w:p w14:paraId="16A3B55D"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p>
    <w:p w14:paraId="21716A55"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Let's get started!</w:t>
      </w:r>
    </w:p>
    <w:p w14:paraId="1709058A"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p>
    <w:p w14:paraId="50263D9F"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 xml:space="preserve">? What application platform does your project use? </w:t>
      </w:r>
      <w:r w:rsidRPr="00A2429A">
        <w:rPr>
          <w:rFonts w:ascii="Consolas" w:eastAsia="Times New Roman" w:hAnsi="Consolas" w:cs="Times New Roman"/>
          <w:color w:val="CCCCCC"/>
          <w:kern w:val="0"/>
          <w:sz w:val="21"/>
          <w:szCs w:val="21"/>
          <w:highlight w:val="blue"/>
          <w:lang w:val="en-GB" w:eastAsia="de-CH"/>
          <w14:ligatures w14:val="none"/>
        </w:rPr>
        <w:t>Node</w:t>
      </w:r>
    </w:p>
    <w:p w14:paraId="6616E955"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 xml:space="preserve">? What version of Node do you want to use? </w:t>
      </w:r>
      <w:r w:rsidRPr="00A2429A">
        <w:rPr>
          <w:rFonts w:ascii="Consolas" w:eastAsia="Times New Roman" w:hAnsi="Consolas" w:cs="Times New Roman"/>
          <w:color w:val="CCCCCC"/>
          <w:kern w:val="0"/>
          <w:sz w:val="21"/>
          <w:szCs w:val="21"/>
          <w:highlight w:val="blue"/>
          <w:lang w:val="en-GB" w:eastAsia="de-CH"/>
          <w14:ligatures w14:val="none"/>
        </w:rPr>
        <w:t>18.0.0</w:t>
      </w:r>
    </w:p>
    <w:p w14:paraId="1802434A"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 xml:space="preserve">? Which package manager do you want to use? </w:t>
      </w:r>
      <w:r w:rsidRPr="00A2429A">
        <w:rPr>
          <w:rFonts w:ascii="Consolas" w:eastAsia="Times New Roman" w:hAnsi="Consolas" w:cs="Times New Roman"/>
          <w:color w:val="CCCCCC"/>
          <w:kern w:val="0"/>
          <w:sz w:val="21"/>
          <w:szCs w:val="21"/>
          <w:highlight w:val="blue"/>
          <w:lang w:val="en-GB" w:eastAsia="de-CH"/>
          <w14:ligatures w14:val="none"/>
        </w:rPr>
        <w:t>npm</w:t>
      </w:r>
    </w:p>
    <w:p w14:paraId="29DC2675"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 xml:space="preserve">? What command do you want to use to start the app: </w:t>
      </w:r>
      <w:r w:rsidRPr="00A2429A">
        <w:rPr>
          <w:rFonts w:ascii="Consolas" w:eastAsia="Times New Roman" w:hAnsi="Consolas" w:cs="Times New Roman"/>
          <w:color w:val="CCCCCC"/>
          <w:kern w:val="0"/>
          <w:sz w:val="21"/>
          <w:szCs w:val="21"/>
          <w:highlight w:val="blue"/>
          <w:lang w:val="en-GB" w:eastAsia="de-CH"/>
          <w14:ligatures w14:val="none"/>
        </w:rPr>
        <w:t>node src/index.js</w:t>
      </w:r>
    </w:p>
    <w:p w14:paraId="7DBC0F4C" w14:textId="77777777" w:rsidR="00A2429A" w:rsidRPr="00A2429A" w:rsidRDefault="00A2429A" w:rsidP="00A2429A">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A2429A">
        <w:rPr>
          <w:rFonts w:ascii="Consolas" w:eastAsia="Times New Roman" w:hAnsi="Consolas" w:cs="Times New Roman"/>
          <w:color w:val="CCCCCC"/>
          <w:kern w:val="0"/>
          <w:sz w:val="21"/>
          <w:szCs w:val="21"/>
          <w:lang w:val="en-GB" w:eastAsia="de-CH"/>
          <w14:ligatures w14:val="none"/>
        </w:rPr>
        <w:t xml:space="preserve">? What port does your server listen on? </w:t>
      </w:r>
      <w:r w:rsidRPr="00A2429A">
        <w:rPr>
          <w:rFonts w:ascii="Consolas" w:eastAsia="Times New Roman" w:hAnsi="Consolas" w:cs="Times New Roman"/>
          <w:color w:val="CCCCCC"/>
          <w:kern w:val="0"/>
          <w:sz w:val="21"/>
          <w:szCs w:val="21"/>
          <w:highlight w:val="blue"/>
          <w:lang w:val="en-GB" w:eastAsia="de-CH"/>
          <w14:ligatures w14:val="none"/>
        </w:rPr>
        <w:t>3000</w:t>
      </w:r>
    </w:p>
    <w:p w14:paraId="0F711050" w14:textId="77777777" w:rsidR="00A2429A" w:rsidRDefault="00A2429A" w:rsidP="00DA0FA6">
      <w:pPr>
        <w:spacing w:after="0"/>
        <w:rPr>
          <w:lang w:val="en-GB"/>
        </w:rPr>
      </w:pPr>
    </w:p>
    <w:p w14:paraId="4DD5DCA6" w14:textId="66F113B3" w:rsidR="00DA0FA6" w:rsidRPr="00DA0FA6" w:rsidRDefault="00DA0FA6" w:rsidP="00DA0FA6">
      <w:r>
        <w:t>Danach beinhaltete mein Directory folgende Dateien</w:t>
      </w:r>
      <w:r w:rsidRPr="00DA0FA6">
        <w:t>:</w:t>
      </w:r>
    </w:p>
    <w:p w14:paraId="47BF1680"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docker-nodejs-sample/</w:t>
      </w:r>
    </w:p>
    <w:p w14:paraId="08CF0F42"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spec/</w:t>
      </w:r>
    </w:p>
    <w:p w14:paraId="0A8919E4"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src/</w:t>
      </w:r>
    </w:p>
    <w:p w14:paraId="48B2FB2C"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.dockerignore</w:t>
      </w:r>
    </w:p>
    <w:p w14:paraId="155A9B6E"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.gitignore</w:t>
      </w:r>
    </w:p>
    <w:p w14:paraId="500999A3"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compose.yaml</w:t>
      </w:r>
    </w:p>
    <w:p w14:paraId="1B57D16B"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Dockerfile</w:t>
      </w:r>
    </w:p>
    <w:p w14:paraId="1309A920"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package-lock.json</w:t>
      </w:r>
    </w:p>
    <w:p w14:paraId="74A9ED64"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package.json</w:t>
      </w:r>
    </w:p>
    <w:p w14:paraId="3604FB15" w14:textId="77777777" w:rsidR="00DA0FA6" w:rsidRPr="00DA0FA6" w:rsidRDefault="00DA0FA6" w:rsidP="00DA0FA6">
      <w:pPr>
        <w:shd w:val="clear" w:color="auto" w:fill="1F1F1F"/>
        <w:spacing w:after="0" w:line="285" w:lineRule="atLeast"/>
        <w:rPr>
          <w:rFonts w:ascii="Consolas" w:eastAsia="Times New Roman" w:hAnsi="Consolas" w:cs="Times New Roman"/>
          <w:color w:val="CCCCCC"/>
          <w:kern w:val="0"/>
          <w:sz w:val="21"/>
          <w:szCs w:val="21"/>
          <w:lang w:val="en-GB" w:eastAsia="de-CH"/>
          <w14:ligatures w14:val="none"/>
        </w:rPr>
      </w:pPr>
      <w:r w:rsidRPr="00DA0FA6">
        <w:rPr>
          <w:rFonts w:ascii="Consolas" w:eastAsia="Times New Roman" w:hAnsi="Consolas" w:cs="Times New Roman"/>
          <w:color w:val="CCCCCC"/>
          <w:kern w:val="0"/>
          <w:sz w:val="21"/>
          <w:szCs w:val="21"/>
          <w:lang w:val="en-GB" w:eastAsia="de-CH"/>
          <w14:ligatures w14:val="none"/>
        </w:rPr>
        <w:t> README.md</w:t>
      </w:r>
    </w:p>
    <w:p w14:paraId="3BDAF603" w14:textId="195E0AE1" w:rsidR="00DA0FA6" w:rsidRDefault="00DA0FA6" w:rsidP="00F05F10">
      <w:r w:rsidRPr="00DA0FA6">
        <w:lastRenderedPageBreak/>
        <w:t>Damit ich Zugriff auf die A</w:t>
      </w:r>
      <w:r>
        <w:t>pplikation bekam, musste ich im Terminal den Command «docker compose up –build» laufen lassen.</w:t>
      </w:r>
    </w:p>
    <w:p w14:paraId="6A54E091" w14:textId="12FE6EE7" w:rsidR="00DA0FA6" w:rsidRDefault="00DA0FA6" w:rsidP="00F05F10">
      <w:r>
        <w:t>Damit man den Downloadprozess im Terminal sich nicht ansehen muss, kann man auch den Command «docker compose up –build -d» benutzen.</w:t>
      </w:r>
    </w:p>
    <w:p w14:paraId="52AED1FC" w14:textId="78D99EF6" w:rsidR="00DA0FA6" w:rsidRDefault="003E298D" w:rsidP="00F05F10">
      <w:r>
        <w:t xml:space="preserve">Danach öffnete ich meinen Browser und gab den </w:t>
      </w:r>
      <w:hyperlink r:id="rId14" w:history="1">
        <w:r w:rsidRPr="003E298D">
          <w:rPr>
            <w:rStyle w:val="Hyperlink"/>
          </w:rPr>
          <w:t>Link</w:t>
        </w:r>
      </w:hyperlink>
      <w:r>
        <w:t xml:space="preserve"> zur Applikation ein.</w:t>
      </w:r>
    </w:p>
    <w:p w14:paraId="52CD3B8F" w14:textId="7F54BB0D" w:rsidR="003E298D" w:rsidRDefault="003E298D" w:rsidP="00F05F10">
      <w:r>
        <w:t>Um die Applikation zu schliessen, öffnete ich den Terminal und drückte «ctrl + C» auf meiner Tastatur und drückte «Enter».</w:t>
      </w:r>
    </w:p>
    <w:p w14:paraId="756FC9DE" w14:textId="77777777" w:rsidR="000C4A15" w:rsidRPr="00DA0FA6" w:rsidRDefault="000C4A15" w:rsidP="00F05F10"/>
    <w:sectPr w:rsidR="000C4A15" w:rsidRPr="00DA0FA6" w:rsidSect="00735E9B">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DA374" w14:textId="77777777" w:rsidR="00391257" w:rsidRDefault="00391257" w:rsidP="000912E4">
      <w:pPr>
        <w:spacing w:after="0" w:line="240" w:lineRule="auto"/>
      </w:pPr>
      <w:r>
        <w:separator/>
      </w:r>
    </w:p>
  </w:endnote>
  <w:endnote w:type="continuationSeparator" w:id="0">
    <w:p w14:paraId="219E2DB2" w14:textId="77777777" w:rsidR="00391257" w:rsidRDefault="00391257" w:rsidP="0009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4066512"/>
      <w:docPartObj>
        <w:docPartGallery w:val="Page Numbers (Bottom of Page)"/>
        <w:docPartUnique/>
      </w:docPartObj>
    </w:sdtPr>
    <w:sdtContent>
      <w:p w14:paraId="01E113A3" w14:textId="5507AC70" w:rsidR="0041093F" w:rsidRDefault="00966868" w:rsidP="00BB48E1">
        <w:pPr>
          <w:pStyle w:val="Fuzeile"/>
          <w:jc w:val="center"/>
        </w:pPr>
        <w:r>
          <w:t>22</w:t>
        </w:r>
        <w:r w:rsidR="00BB48E1">
          <w:t>.</w:t>
        </w:r>
        <w:r w:rsidR="009F41A6">
          <w:t>10</w:t>
        </w:r>
        <w:r w:rsidR="00BB48E1">
          <w:t>.2025</w:t>
        </w:r>
        <w:r w:rsidR="00BB48E1">
          <w:tab/>
        </w:r>
        <w:r w:rsidR="003C7A56">
          <w:fldChar w:fldCharType="begin"/>
        </w:r>
        <w:r w:rsidR="003C7A56">
          <w:instrText>PAGE   \* MERGEFORMAT</w:instrText>
        </w:r>
        <w:r w:rsidR="003C7A56">
          <w:fldChar w:fldCharType="separate"/>
        </w:r>
        <w:r w:rsidR="003C7A56">
          <w:rPr>
            <w:lang w:val="de-DE"/>
          </w:rPr>
          <w:t>2</w:t>
        </w:r>
        <w:r w:rsidR="003C7A56">
          <w:fldChar w:fldCharType="end"/>
        </w:r>
        <w:r w:rsidR="00BB48E1">
          <w:tab/>
          <w:t>Nael Agovic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EBCC0" w14:textId="77777777" w:rsidR="00391257" w:rsidRDefault="00391257" w:rsidP="000912E4">
      <w:pPr>
        <w:spacing w:after="0" w:line="240" w:lineRule="auto"/>
      </w:pPr>
      <w:r>
        <w:separator/>
      </w:r>
    </w:p>
  </w:footnote>
  <w:footnote w:type="continuationSeparator" w:id="0">
    <w:p w14:paraId="5000438F" w14:textId="77777777" w:rsidR="00391257" w:rsidRDefault="00391257" w:rsidP="00091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0C2CA" w14:textId="1932E2A9" w:rsidR="000912E4" w:rsidRDefault="00966868">
    <w:pPr>
      <w:pStyle w:val="Kopfzeile"/>
    </w:pPr>
    <w:r w:rsidRPr="00966868">
      <w:t>Development Fundamentals</w:t>
    </w:r>
    <w:r w:rsidR="00AA00EA">
      <w:tab/>
    </w:r>
    <w:r w:rsidR="00AA00EA">
      <w:tab/>
      <w:t xml:space="preserve">Version </w:t>
    </w:r>
    <w:r>
      <w:t>1</w:t>
    </w:r>
    <w:r w:rsidR="00AA00EA">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25884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C83"/>
      </v:shape>
    </w:pict>
  </w:numPicBullet>
  <w:abstractNum w:abstractNumId="0" w15:restartNumberingAfterBreak="0">
    <w:nsid w:val="04002EA5"/>
    <w:multiLevelType w:val="hybridMultilevel"/>
    <w:tmpl w:val="364C64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926163"/>
    <w:multiLevelType w:val="hybridMultilevel"/>
    <w:tmpl w:val="DFD0BCA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6338FF"/>
    <w:multiLevelType w:val="hybridMultilevel"/>
    <w:tmpl w:val="AE06CC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72941AC"/>
    <w:multiLevelType w:val="hybridMultilevel"/>
    <w:tmpl w:val="E61C3F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1C0268"/>
    <w:multiLevelType w:val="hybridMultilevel"/>
    <w:tmpl w:val="F70E5A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343171"/>
    <w:multiLevelType w:val="hybridMultilevel"/>
    <w:tmpl w:val="0C9C3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5B7A8D"/>
    <w:multiLevelType w:val="hybridMultilevel"/>
    <w:tmpl w:val="7A64E606"/>
    <w:lvl w:ilvl="0" w:tplc="14B4A06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8B5FE">
      <w:start w:val="1"/>
      <w:numFmt w:val="bullet"/>
      <w:lvlText w:val="o"/>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CC3038">
      <w:start w:val="1"/>
      <w:numFmt w:val="bullet"/>
      <w:lvlText w:val="▪"/>
      <w:lvlJc w:val="left"/>
      <w:pPr>
        <w:ind w:left="2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40F8E">
      <w:start w:val="1"/>
      <w:numFmt w:val="bullet"/>
      <w:lvlText w:val="•"/>
      <w:lvlJc w:val="left"/>
      <w:pPr>
        <w:ind w:left="3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88DEF6">
      <w:start w:val="1"/>
      <w:numFmt w:val="bullet"/>
      <w:lvlText w:val="o"/>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2A3E3E">
      <w:start w:val="1"/>
      <w:numFmt w:val="bullet"/>
      <w:lvlText w:val="▪"/>
      <w:lvlJc w:val="left"/>
      <w:pPr>
        <w:ind w:left="4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28BC0C">
      <w:start w:val="1"/>
      <w:numFmt w:val="bullet"/>
      <w:lvlText w:val="•"/>
      <w:lvlJc w:val="left"/>
      <w:pPr>
        <w:ind w:left="5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DC3366">
      <w:start w:val="1"/>
      <w:numFmt w:val="bullet"/>
      <w:lvlText w:val="o"/>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6C75DC">
      <w:start w:val="1"/>
      <w:numFmt w:val="bullet"/>
      <w:lvlText w:val="▪"/>
      <w:lvlJc w:val="left"/>
      <w:pPr>
        <w:ind w:left="6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666B8C"/>
    <w:multiLevelType w:val="hybridMultilevel"/>
    <w:tmpl w:val="593499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E323FB"/>
    <w:multiLevelType w:val="multilevel"/>
    <w:tmpl w:val="1876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35EEE"/>
    <w:multiLevelType w:val="hybridMultilevel"/>
    <w:tmpl w:val="1C10152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0" w15:restartNumberingAfterBreak="0">
    <w:nsid w:val="33C42D68"/>
    <w:multiLevelType w:val="hybridMultilevel"/>
    <w:tmpl w:val="56E4EF82"/>
    <w:lvl w:ilvl="0" w:tplc="FFDE941E">
      <w:start w:val="1"/>
      <w:numFmt w:val="bullet"/>
      <w:lvlText w:val="•"/>
      <w:lvlJc w:val="left"/>
      <w:pPr>
        <w:ind w:left="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DC2320">
      <w:start w:val="1"/>
      <w:numFmt w:val="bullet"/>
      <w:lvlText w:val="o"/>
      <w:lvlJc w:val="left"/>
      <w:pPr>
        <w:ind w:left="1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54191C">
      <w:start w:val="1"/>
      <w:numFmt w:val="bullet"/>
      <w:lvlText w:val="▪"/>
      <w:lvlJc w:val="left"/>
      <w:pPr>
        <w:ind w:left="2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D6FA88">
      <w:start w:val="1"/>
      <w:numFmt w:val="bullet"/>
      <w:lvlText w:val="•"/>
      <w:lvlJc w:val="left"/>
      <w:pPr>
        <w:ind w:left="3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7A7F10">
      <w:start w:val="1"/>
      <w:numFmt w:val="bullet"/>
      <w:lvlText w:val="o"/>
      <w:lvlJc w:val="left"/>
      <w:pPr>
        <w:ind w:left="37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D01C90">
      <w:start w:val="1"/>
      <w:numFmt w:val="bullet"/>
      <w:lvlText w:val="▪"/>
      <w:lvlJc w:val="left"/>
      <w:pPr>
        <w:ind w:left="4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B84D94">
      <w:start w:val="1"/>
      <w:numFmt w:val="bullet"/>
      <w:lvlText w:val="•"/>
      <w:lvlJc w:val="left"/>
      <w:pPr>
        <w:ind w:left="5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A57B2">
      <w:start w:val="1"/>
      <w:numFmt w:val="bullet"/>
      <w:lvlText w:val="o"/>
      <w:lvlJc w:val="left"/>
      <w:pPr>
        <w:ind w:left="5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84FCB6">
      <w:start w:val="1"/>
      <w:numFmt w:val="bullet"/>
      <w:lvlText w:val="▪"/>
      <w:lvlJc w:val="left"/>
      <w:pPr>
        <w:ind w:left="6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425D3B"/>
    <w:multiLevelType w:val="hybridMultilevel"/>
    <w:tmpl w:val="FE7466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B">
      <w:start w:val="1"/>
      <w:numFmt w:val="bullet"/>
      <w:lvlText w:val=""/>
      <w:lvlJc w:val="left"/>
      <w:pPr>
        <w:ind w:left="2880" w:hanging="360"/>
      </w:pPr>
      <w:rPr>
        <w:rFonts w:ascii="Wingdings" w:hAnsi="Wingdings"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F09B8"/>
    <w:multiLevelType w:val="multilevel"/>
    <w:tmpl w:val="0F5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147D3"/>
    <w:multiLevelType w:val="hybridMultilevel"/>
    <w:tmpl w:val="392EEE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25B6C7F"/>
    <w:multiLevelType w:val="hybridMultilevel"/>
    <w:tmpl w:val="21E26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6858D8"/>
    <w:multiLevelType w:val="hybridMultilevel"/>
    <w:tmpl w:val="58B6912A"/>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6" w15:restartNumberingAfterBreak="0">
    <w:nsid w:val="4D642A77"/>
    <w:multiLevelType w:val="hybridMultilevel"/>
    <w:tmpl w:val="AE56AF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28E5C55"/>
    <w:multiLevelType w:val="hybridMultilevel"/>
    <w:tmpl w:val="DCBA48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5C356B8"/>
    <w:multiLevelType w:val="hybridMultilevel"/>
    <w:tmpl w:val="25CA3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6E135BF"/>
    <w:multiLevelType w:val="hybridMultilevel"/>
    <w:tmpl w:val="412CBB9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9D50C0E"/>
    <w:multiLevelType w:val="hybridMultilevel"/>
    <w:tmpl w:val="32344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AF121DF"/>
    <w:multiLevelType w:val="hybridMultilevel"/>
    <w:tmpl w:val="55AC0150"/>
    <w:lvl w:ilvl="0" w:tplc="08070001">
      <w:start w:val="1"/>
      <w:numFmt w:val="bullet"/>
      <w:lvlText w:val=""/>
      <w:lvlJc w:val="left"/>
      <w:pPr>
        <w:ind w:left="1776" w:hanging="360"/>
      </w:pPr>
      <w:rPr>
        <w:rFonts w:ascii="Symbol" w:hAnsi="Symbo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22" w15:restartNumberingAfterBreak="0">
    <w:nsid w:val="5C8A6F0A"/>
    <w:multiLevelType w:val="hybridMultilevel"/>
    <w:tmpl w:val="A6E669F6"/>
    <w:lvl w:ilvl="0" w:tplc="08070001">
      <w:start w:val="1"/>
      <w:numFmt w:val="bullet"/>
      <w:lvlText w:val=""/>
      <w:lvlJc w:val="left"/>
      <w:pPr>
        <w:ind w:left="1776" w:hanging="360"/>
      </w:pPr>
      <w:rPr>
        <w:rFonts w:ascii="Symbol" w:hAnsi="Symbo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23" w15:restartNumberingAfterBreak="0">
    <w:nsid w:val="5E651E39"/>
    <w:multiLevelType w:val="hybridMultilevel"/>
    <w:tmpl w:val="584CBA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EED6DE6"/>
    <w:multiLevelType w:val="hybridMultilevel"/>
    <w:tmpl w:val="C0A29F62"/>
    <w:lvl w:ilvl="0" w:tplc="21004D5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6599E">
      <w:start w:val="1"/>
      <w:numFmt w:val="bullet"/>
      <w:lvlText w:val="o"/>
      <w:lvlJc w:val="left"/>
      <w:pPr>
        <w:ind w:left="1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346C00">
      <w:start w:val="1"/>
      <w:numFmt w:val="bullet"/>
      <w:lvlText w:val="▪"/>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0EC982">
      <w:start w:val="1"/>
      <w:numFmt w:val="bullet"/>
      <w:lvlText w:val="•"/>
      <w:lvlJc w:val="left"/>
      <w:pPr>
        <w:ind w:left="3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DAEE92">
      <w:start w:val="1"/>
      <w:numFmt w:val="bullet"/>
      <w:lvlText w:val="o"/>
      <w:lvlJc w:val="left"/>
      <w:pPr>
        <w:ind w:left="3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E479CC">
      <w:start w:val="1"/>
      <w:numFmt w:val="bullet"/>
      <w:lvlText w:val="▪"/>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D4524E">
      <w:start w:val="1"/>
      <w:numFmt w:val="bullet"/>
      <w:lvlText w:val="•"/>
      <w:lvlJc w:val="left"/>
      <w:pPr>
        <w:ind w:left="5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74D970">
      <w:start w:val="1"/>
      <w:numFmt w:val="bullet"/>
      <w:lvlText w:val="o"/>
      <w:lvlJc w:val="left"/>
      <w:pPr>
        <w:ind w:left="5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123DF2">
      <w:start w:val="1"/>
      <w:numFmt w:val="bullet"/>
      <w:lvlText w:val="▪"/>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F423832"/>
    <w:multiLevelType w:val="hybridMultilevel"/>
    <w:tmpl w:val="4352F7F6"/>
    <w:lvl w:ilvl="0" w:tplc="474A5BA0">
      <w:start w:val="1"/>
      <w:numFmt w:val="bullet"/>
      <w:lvlText w:val="•"/>
      <w:lvlJc w:val="left"/>
      <w:pPr>
        <w:ind w:left="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6ED9C2">
      <w:start w:val="1"/>
      <w:numFmt w:val="bullet"/>
      <w:lvlText w:val="o"/>
      <w:lvlJc w:val="left"/>
      <w:pPr>
        <w:ind w:left="1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BA535C">
      <w:start w:val="1"/>
      <w:numFmt w:val="bullet"/>
      <w:lvlText w:val="▪"/>
      <w:lvlJc w:val="left"/>
      <w:pPr>
        <w:ind w:left="2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009F70">
      <w:start w:val="1"/>
      <w:numFmt w:val="bullet"/>
      <w:lvlText w:val="•"/>
      <w:lvlJc w:val="left"/>
      <w:pPr>
        <w:ind w:left="3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4A8344">
      <w:start w:val="1"/>
      <w:numFmt w:val="bullet"/>
      <w:lvlText w:val="o"/>
      <w:lvlJc w:val="left"/>
      <w:pPr>
        <w:ind w:left="3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A25D96">
      <w:start w:val="1"/>
      <w:numFmt w:val="bullet"/>
      <w:lvlText w:val="▪"/>
      <w:lvlJc w:val="left"/>
      <w:pPr>
        <w:ind w:left="4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80860E">
      <w:start w:val="1"/>
      <w:numFmt w:val="bullet"/>
      <w:lvlText w:val="•"/>
      <w:lvlJc w:val="left"/>
      <w:pPr>
        <w:ind w:left="5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02F254">
      <w:start w:val="1"/>
      <w:numFmt w:val="bullet"/>
      <w:lvlText w:val="o"/>
      <w:lvlJc w:val="left"/>
      <w:pPr>
        <w:ind w:left="6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5A3238">
      <w:start w:val="1"/>
      <w:numFmt w:val="bullet"/>
      <w:lvlText w:val="▪"/>
      <w:lvlJc w:val="left"/>
      <w:pPr>
        <w:ind w:left="6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FBE4403"/>
    <w:multiLevelType w:val="hybridMultilevel"/>
    <w:tmpl w:val="CF3239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50531596">
    <w:abstractNumId w:val="17"/>
  </w:num>
  <w:num w:numId="2" w16cid:durableId="29691446">
    <w:abstractNumId w:val="26"/>
  </w:num>
  <w:num w:numId="3" w16cid:durableId="1438712529">
    <w:abstractNumId w:val="11"/>
  </w:num>
  <w:num w:numId="4" w16cid:durableId="1758363150">
    <w:abstractNumId w:val="13"/>
  </w:num>
  <w:num w:numId="5" w16cid:durableId="1735662469">
    <w:abstractNumId w:val="3"/>
  </w:num>
  <w:num w:numId="6" w16cid:durableId="136579521">
    <w:abstractNumId w:val="22"/>
  </w:num>
  <w:num w:numId="7" w16cid:durableId="1218516027">
    <w:abstractNumId w:val="21"/>
  </w:num>
  <w:num w:numId="8" w16cid:durableId="1895237774">
    <w:abstractNumId w:val="25"/>
  </w:num>
  <w:num w:numId="9" w16cid:durableId="883561635">
    <w:abstractNumId w:val="6"/>
  </w:num>
  <w:num w:numId="10" w16cid:durableId="37095487">
    <w:abstractNumId w:val="24"/>
  </w:num>
  <w:num w:numId="11" w16cid:durableId="1574701820">
    <w:abstractNumId w:val="10"/>
  </w:num>
  <w:num w:numId="12" w16cid:durableId="1813911056">
    <w:abstractNumId w:val="1"/>
  </w:num>
  <w:num w:numId="13" w16cid:durableId="1404179275">
    <w:abstractNumId w:val="18"/>
  </w:num>
  <w:num w:numId="14" w16cid:durableId="909770761">
    <w:abstractNumId w:val="0"/>
  </w:num>
  <w:num w:numId="15" w16cid:durableId="1278488927">
    <w:abstractNumId w:val="15"/>
  </w:num>
  <w:num w:numId="16" w16cid:durableId="1540245576">
    <w:abstractNumId w:val="9"/>
  </w:num>
  <w:num w:numId="17" w16cid:durableId="1818568560">
    <w:abstractNumId w:val="5"/>
  </w:num>
  <w:num w:numId="18" w16cid:durableId="1208645316">
    <w:abstractNumId w:val="4"/>
  </w:num>
  <w:num w:numId="19" w16cid:durableId="1416323697">
    <w:abstractNumId w:val="14"/>
  </w:num>
  <w:num w:numId="20" w16cid:durableId="360666796">
    <w:abstractNumId w:val="20"/>
  </w:num>
  <w:num w:numId="21" w16cid:durableId="449319497">
    <w:abstractNumId w:val="7"/>
  </w:num>
  <w:num w:numId="22" w16cid:durableId="661664119">
    <w:abstractNumId w:val="23"/>
  </w:num>
  <w:num w:numId="23" w16cid:durableId="1083533057">
    <w:abstractNumId w:val="16"/>
  </w:num>
  <w:num w:numId="24" w16cid:durableId="1375933483">
    <w:abstractNumId w:val="19"/>
  </w:num>
  <w:num w:numId="25" w16cid:durableId="914752011">
    <w:abstractNumId w:val="2"/>
  </w:num>
  <w:num w:numId="26" w16cid:durableId="665741582">
    <w:abstractNumId w:val="12"/>
  </w:num>
  <w:num w:numId="27" w16cid:durableId="1322926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71"/>
    <w:rsid w:val="00001BCF"/>
    <w:rsid w:val="000049A8"/>
    <w:rsid w:val="00017EE7"/>
    <w:rsid w:val="000466B5"/>
    <w:rsid w:val="0005011E"/>
    <w:rsid w:val="0005042E"/>
    <w:rsid w:val="00052BB0"/>
    <w:rsid w:val="00060CB0"/>
    <w:rsid w:val="00061782"/>
    <w:rsid w:val="00067953"/>
    <w:rsid w:val="00071A45"/>
    <w:rsid w:val="000750C4"/>
    <w:rsid w:val="00075FEC"/>
    <w:rsid w:val="00076DE0"/>
    <w:rsid w:val="0008378E"/>
    <w:rsid w:val="000906C7"/>
    <w:rsid w:val="000912E4"/>
    <w:rsid w:val="00091DB2"/>
    <w:rsid w:val="000A0135"/>
    <w:rsid w:val="000A3B24"/>
    <w:rsid w:val="000A6AA4"/>
    <w:rsid w:val="000B7036"/>
    <w:rsid w:val="000B74DC"/>
    <w:rsid w:val="000C4A15"/>
    <w:rsid w:val="000C53B4"/>
    <w:rsid w:val="000C7228"/>
    <w:rsid w:val="000E23C8"/>
    <w:rsid w:val="000E415C"/>
    <w:rsid w:val="000E79CC"/>
    <w:rsid w:val="000F3CE4"/>
    <w:rsid w:val="000F6B3A"/>
    <w:rsid w:val="00126198"/>
    <w:rsid w:val="0013263F"/>
    <w:rsid w:val="001428A8"/>
    <w:rsid w:val="00145CE2"/>
    <w:rsid w:val="00155E89"/>
    <w:rsid w:val="00161E47"/>
    <w:rsid w:val="001755BE"/>
    <w:rsid w:val="00185399"/>
    <w:rsid w:val="001868A8"/>
    <w:rsid w:val="001926FB"/>
    <w:rsid w:val="001A003B"/>
    <w:rsid w:val="001A1338"/>
    <w:rsid w:val="001B4621"/>
    <w:rsid w:val="001C71F0"/>
    <w:rsid w:val="001D0747"/>
    <w:rsid w:val="001D2D56"/>
    <w:rsid w:val="001D353B"/>
    <w:rsid w:val="001D4F82"/>
    <w:rsid w:val="001E5992"/>
    <w:rsid w:val="001F296E"/>
    <w:rsid w:val="001F5F5D"/>
    <w:rsid w:val="00200079"/>
    <w:rsid w:val="0023125D"/>
    <w:rsid w:val="00235C0F"/>
    <w:rsid w:val="00236611"/>
    <w:rsid w:val="00237CD1"/>
    <w:rsid w:val="002400BA"/>
    <w:rsid w:val="00243B4D"/>
    <w:rsid w:val="002448A2"/>
    <w:rsid w:val="0025179B"/>
    <w:rsid w:val="0027586F"/>
    <w:rsid w:val="00284492"/>
    <w:rsid w:val="002A4327"/>
    <w:rsid w:val="002A4398"/>
    <w:rsid w:val="002A780A"/>
    <w:rsid w:val="002C40A7"/>
    <w:rsid w:val="002E25D5"/>
    <w:rsid w:val="002E72B6"/>
    <w:rsid w:val="002E7DE8"/>
    <w:rsid w:val="002F66AA"/>
    <w:rsid w:val="003035D3"/>
    <w:rsid w:val="00303B30"/>
    <w:rsid w:val="003213B1"/>
    <w:rsid w:val="00326D02"/>
    <w:rsid w:val="003321C3"/>
    <w:rsid w:val="00332746"/>
    <w:rsid w:val="00333AA4"/>
    <w:rsid w:val="00342CD3"/>
    <w:rsid w:val="00372668"/>
    <w:rsid w:val="00391257"/>
    <w:rsid w:val="003C3B15"/>
    <w:rsid w:val="003C7A56"/>
    <w:rsid w:val="003D5F67"/>
    <w:rsid w:val="003E1CB9"/>
    <w:rsid w:val="003E25B0"/>
    <w:rsid w:val="003E298D"/>
    <w:rsid w:val="004040B8"/>
    <w:rsid w:val="0041093F"/>
    <w:rsid w:val="00415851"/>
    <w:rsid w:val="00416C32"/>
    <w:rsid w:val="004415CF"/>
    <w:rsid w:val="004415EB"/>
    <w:rsid w:val="004447D0"/>
    <w:rsid w:val="004530BB"/>
    <w:rsid w:val="00457D14"/>
    <w:rsid w:val="00465EED"/>
    <w:rsid w:val="0047478E"/>
    <w:rsid w:val="0047510D"/>
    <w:rsid w:val="0047600A"/>
    <w:rsid w:val="00495A2B"/>
    <w:rsid w:val="004A56D9"/>
    <w:rsid w:val="004B3631"/>
    <w:rsid w:val="004B6ACA"/>
    <w:rsid w:val="004B7114"/>
    <w:rsid w:val="004D162F"/>
    <w:rsid w:val="004D46F2"/>
    <w:rsid w:val="004F3A97"/>
    <w:rsid w:val="004F5B74"/>
    <w:rsid w:val="004F6A03"/>
    <w:rsid w:val="005059DF"/>
    <w:rsid w:val="00510166"/>
    <w:rsid w:val="00510F99"/>
    <w:rsid w:val="005200FB"/>
    <w:rsid w:val="00523299"/>
    <w:rsid w:val="00551AE5"/>
    <w:rsid w:val="0056064B"/>
    <w:rsid w:val="00570146"/>
    <w:rsid w:val="005735A1"/>
    <w:rsid w:val="00575F97"/>
    <w:rsid w:val="00577F52"/>
    <w:rsid w:val="005801DF"/>
    <w:rsid w:val="00584BFA"/>
    <w:rsid w:val="005D211F"/>
    <w:rsid w:val="005D5470"/>
    <w:rsid w:val="005E662B"/>
    <w:rsid w:val="00614B2F"/>
    <w:rsid w:val="00615B45"/>
    <w:rsid w:val="00640CE7"/>
    <w:rsid w:val="00644B74"/>
    <w:rsid w:val="006476C4"/>
    <w:rsid w:val="00662A89"/>
    <w:rsid w:val="00691B58"/>
    <w:rsid w:val="006A3171"/>
    <w:rsid w:val="006C20DF"/>
    <w:rsid w:val="006C2877"/>
    <w:rsid w:val="006E294C"/>
    <w:rsid w:val="006F1734"/>
    <w:rsid w:val="006F2B3C"/>
    <w:rsid w:val="00712C26"/>
    <w:rsid w:val="0072371C"/>
    <w:rsid w:val="00727499"/>
    <w:rsid w:val="00735540"/>
    <w:rsid w:val="00735E9B"/>
    <w:rsid w:val="00747E5E"/>
    <w:rsid w:val="007525F3"/>
    <w:rsid w:val="00754996"/>
    <w:rsid w:val="00760E48"/>
    <w:rsid w:val="00762356"/>
    <w:rsid w:val="0077795A"/>
    <w:rsid w:val="00785B84"/>
    <w:rsid w:val="007925EC"/>
    <w:rsid w:val="007A312E"/>
    <w:rsid w:val="007A3400"/>
    <w:rsid w:val="007A7237"/>
    <w:rsid w:val="007B4852"/>
    <w:rsid w:val="007C07FF"/>
    <w:rsid w:val="007D1097"/>
    <w:rsid w:val="007D1857"/>
    <w:rsid w:val="007D4133"/>
    <w:rsid w:val="007E034F"/>
    <w:rsid w:val="007E4100"/>
    <w:rsid w:val="007E5E41"/>
    <w:rsid w:val="007F2EE3"/>
    <w:rsid w:val="0080190F"/>
    <w:rsid w:val="00810523"/>
    <w:rsid w:val="008219EC"/>
    <w:rsid w:val="00827900"/>
    <w:rsid w:val="008472FC"/>
    <w:rsid w:val="00851177"/>
    <w:rsid w:val="00891236"/>
    <w:rsid w:val="00896B32"/>
    <w:rsid w:val="008B3DAB"/>
    <w:rsid w:val="008D1599"/>
    <w:rsid w:val="008D48B5"/>
    <w:rsid w:val="008D4970"/>
    <w:rsid w:val="008E60BE"/>
    <w:rsid w:val="008F6887"/>
    <w:rsid w:val="008F6FCD"/>
    <w:rsid w:val="00900A78"/>
    <w:rsid w:val="00904D50"/>
    <w:rsid w:val="00905CDD"/>
    <w:rsid w:val="00914E96"/>
    <w:rsid w:val="00914F67"/>
    <w:rsid w:val="00926BFB"/>
    <w:rsid w:val="00934BD3"/>
    <w:rsid w:val="00942DF1"/>
    <w:rsid w:val="00947DCD"/>
    <w:rsid w:val="0095381F"/>
    <w:rsid w:val="00954D5A"/>
    <w:rsid w:val="009602FB"/>
    <w:rsid w:val="009620B7"/>
    <w:rsid w:val="00966868"/>
    <w:rsid w:val="0097063F"/>
    <w:rsid w:val="009733CE"/>
    <w:rsid w:val="00987875"/>
    <w:rsid w:val="009A41B9"/>
    <w:rsid w:val="009A4CBF"/>
    <w:rsid w:val="009C047B"/>
    <w:rsid w:val="009C73D3"/>
    <w:rsid w:val="009D2BB2"/>
    <w:rsid w:val="009D2F89"/>
    <w:rsid w:val="009D5DB2"/>
    <w:rsid w:val="009E40F6"/>
    <w:rsid w:val="009E56EA"/>
    <w:rsid w:val="009F0332"/>
    <w:rsid w:val="009F0AE0"/>
    <w:rsid w:val="009F41A6"/>
    <w:rsid w:val="009F4255"/>
    <w:rsid w:val="009F5C9E"/>
    <w:rsid w:val="00A1753B"/>
    <w:rsid w:val="00A2429A"/>
    <w:rsid w:val="00A27B26"/>
    <w:rsid w:val="00A30ABB"/>
    <w:rsid w:val="00A40BFC"/>
    <w:rsid w:val="00A443E2"/>
    <w:rsid w:val="00A615DC"/>
    <w:rsid w:val="00A66E3A"/>
    <w:rsid w:val="00A727E1"/>
    <w:rsid w:val="00A777EA"/>
    <w:rsid w:val="00A84C17"/>
    <w:rsid w:val="00A92069"/>
    <w:rsid w:val="00AA00EA"/>
    <w:rsid w:val="00AA0CBC"/>
    <w:rsid w:val="00AA5CD4"/>
    <w:rsid w:val="00AD53DF"/>
    <w:rsid w:val="00AF05A6"/>
    <w:rsid w:val="00B07D0D"/>
    <w:rsid w:val="00B367E2"/>
    <w:rsid w:val="00B36B8C"/>
    <w:rsid w:val="00B40C2F"/>
    <w:rsid w:val="00B4178A"/>
    <w:rsid w:val="00B6610A"/>
    <w:rsid w:val="00B670A2"/>
    <w:rsid w:val="00B76731"/>
    <w:rsid w:val="00B80531"/>
    <w:rsid w:val="00B82AF4"/>
    <w:rsid w:val="00B95639"/>
    <w:rsid w:val="00BA0863"/>
    <w:rsid w:val="00BA235C"/>
    <w:rsid w:val="00BA6FB8"/>
    <w:rsid w:val="00BB48E1"/>
    <w:rsid w:val="00BD07AA"/>
    <w:rsid w:val="00BE0FB6"/>
    <w:rsid w:val="00BF16B9"/>
    <w:rsid w:val="00BF3BAA"/>
    <w:rsid w:val="00BF5B77"/>
    <w:rsid w:val="00C15AD2"/>
    <w:rsid w:val="00C27EF5"/>
    <w:rsid w:val="00C36A4F"/>
    <w:rsid w:val="00C50CF9"/>
    <w:rsid w:val="00C767FA"/>
    <w:rsid w:val="00C80165"/>
    <w:rsid w:val="00C82383"/>
    <w:rsid w:val="00C847E1"/>
    <w:rsid w:val="00C87C10"/>
    <w:rsid w:val="00CB04E9"/>
    <w:rsid w:val="00CB4DEB"/>
    <w:rsid w:val="00CD49B1"/>
    <w:rsid w:val="00CE2E91"/>
    <w:rsid w:val="00CE6C8D"/>
    <w:rsid w:val="00CE721F"/>
    <w:rsid w:val="00CF04DF"/>
    <w:rsid w:val="00CF1663"/>
    <w:rsid w:val="00CF720E"/>
    <w:rsid w:val="00D00F63"/>
    <w:rsid w:val="00D120F4"/>
    <w:rsid w:val="00D12E2A"/>
    <w:rsid w:val="00D26435"/>
    <w:rsid w:val="00D27FE5"/>
    <w:rsid w:val="00D602FC"/>
    <w:rsid w:val="00D834C8"/>
    <w:rsid w:val="00DA0FA6"/>
    <w:rsid w:val="00DA28F5"/>
    <w:rsid w:val="00DA3814"/>
    <w:rsid w:val="00DB4E9D"/>
    <w:rsid w:val="00DC28F2"/>
    <w:rsid w:val="00DD35C1"/>
    <w:rsid w:val="00DD56A2"/>
    <w:rsid w:val="00DE52C2"/>
    <w:rsid w:val="00DF4392"/>
    <w:rsid w:val="00E024CC"/>
    <w:rsid w:val="00E04FE6"/>
    <w:rsid w:val="00E153DC"/>
    <w:rsid w:val="00E20C53"/>
    <w:rsid w:val="00E273BC"/>
    <w:rsid w:val="00E273E1"/>
    <w:rsid w:val="00E35E10"/>
    <w:rsid w:val="00E37949"/>
    <w:rsid w:val="00E54FDD"/>
    <w:rsid w:val="00E5637C"/>
    <w:rsid w:val="00E63758"/>
    <w:rsid w:val="00E81721"/>
    <w:rsid w:val="00E8708C"/>
    <w:rsid w:val="00EB4D06"/>
    <w:rsid w:val="00EB6328"/>
    <w:rsid w:val="00EC02FA"/>
    <w:rsid w:val="00EC4F31"/>
    <w:rsid w:val="00ED78F2"/>
    <w:rsid w:val="00EE5A90"/>
    <w:rsid w:val="00F0067D"/>
    <w:rsid w:val="00F01E63"/>
    <w:rsid w:val="00F05F10"/>
    <w:rsid w:val="00F16181"/>
    <w:rsid w:val="00F24C9A"/>
    <w:rsid w:val="00F32FB8"/>
    <w:rsid w:val="00F34A95"/>
    <w:rsid w:val="00F4269E"/>
    <w:rsid w:val="00F57588"/>
    <w:rsid w:val="00F57CB0"/>
    <w:rsid w:val="00F80596"/>
    <w:rsid w:val="00F80C84"/>
    <w:rsid w:val="00F949D9"/>
    <w:rsid w:val="00FA0BCF"/>
    <w:rsid w:val="00FA304F"/>
    <w:rsid w:val="00FA4150"/>
    <w:rsid w:val="00FB0E12"/>
    <w:rsid w:val="00FC5722"/>
    <w:rsid w:val="00FC581B"/>
    <w:rsid w:val="00FC7C91"/>
    <w:rsid w:val="00FD049B"/>
    <w:rsid w:val="00FF1398"/>
    <w:rsid w:val="00FF45F4"/>
    <w:rsid w:val="00FF74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3B797"/>
  <w15:chartTrackingRefBased/>
  <w15:docId w15:val="{1995DE6A-CFD7-4592-8413-C8BF700D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3BAA"/>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berschrift2">
    <w:name w:val="heading 2"/>
    <w:basedOn w:val="Standard"/>
    <w:next w:val="Standard"/>
    <w:link w:val="berschrift2Zchn"/>
    <w:uiPriority w:val="9"/>
    <w:unhideWhenUsed/>
    <w:qFormat/>
    <w:rsid w:val="00E273E1"/>
    <w:pPr>
      <w:keepNext/>
      <w:keepLines/>
      <w:pageBreakBefore/>
      <w:spacing w:before="160" w:after="80"/>
      <w:outlineLvl w:val="1"/>
    </w:pPr>
    <w:rPr>
      <w:rFonts w:asciiTheme="majorHAnsi" w:eastAsiaTheme="majorEastAsia" w:hAnsiTheme="majorHAnsi" w:cstheme="majorBidi"/>
      <w:b/>
      <w:color w:val="000000" w:themeColor="text1"/>
      <w:sz w:val="32"/>
      <w:szCs w:val="32"/>
    </w:rPr>
  </w:style>
  <w:style w:type="paragraph" w:styleId="berschrift3">
    <w:name w:val="heading 3"/>
    <w:basedOn w:val="Standard"/>
    <w:next w:val="Standard"/>
    <w:link w:val="berschrift3Zchn"/>
    <w:uiPriority w:val="9"/>
    <w:semiHidden/>
    <w:unhideWhenUsed/>
    <w:qFormat/>
    <w:rsid w:val="00BF3BA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3BA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3BA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3BA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3BA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3BA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3BA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BAA"/>
    <w:rPr>
      <w:rFonts w:asciiTheme="majorHAnsi" w:eastAsiaTheme="majorEastAsia" w:hAnsiTheme="majorHAnsi" w:cstheme="majorBidi"/>
      <w:b/>
      <w:color w:val="000000" w:themeColor="text1"/>
      <w:sz w:val="40"/>
      <w:szCs w:val="40"/>
    </w:rPr>
  </w:style>
  <w:style w:type="character" w:customStyle="1" w:styleId="berschrift2Zchn">
    <w:name w:val="Überschrift 2 Zchn"/>
    <w:basedOn w:val="Absatz-Standardschriftart"/>
    <w:link w:val="berschrift2"/>
    <w:uiPriority w:val="9"/>
    <w:rsid w:val="00E273E1"/>
    <w:rPr>
      <w:rFonts w:asciiTheme="majorHAnsi" w:eastAsiaTheme="majorEastAsia" w:hAnsiTheme="majorHAnsi" w:cstheme="majorBidi"/>
      <w:b/>
      <w:color w:val="000000" w:themeColor="text1"/>
      <w:sz w:val="32"/>
      <w:szCs w:val="32"/>
    </w:rPr>
  </w:style>
  <w:style w:type="character" w:customStyle="1" w:styleId="berschrift3Zchn">
    <w:name w:val="Überschrift 3 Zchn"/>
    <w:basedOn w:val="Absatz-Standardschriftart"/>
    <w:link w:val="berschrift3"/>
    <w:uiPriority w:val="9"/>
    <w:semiHidden/>
    <w:rsid w:val="00BF3BA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3BA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3BA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3BA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3BA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3BA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3BAA"/>
    <w:rPr>
      <w:rFonts w:eastAsiaTheme="majorEastAsia" w:cstheme="majorBidi"/>
      <w:color w:val="272727" w:themeColor="text1" w:themeTint="D8"/>
    </w:rPr>
  </w:style>
  <w:style w:type="paragraph" w:styleId="Titel">
    <w:name w:val="Title"/>
    <w:basedOn w:val="Standard"/>
    <w:next w:val="Standard"/>
    <w:link w:val="TitelZchn"/>
    <w:uiPriority w:val="10"/>
    <w:qFormat/>
    <w:rsid w:val="00BF3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A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3BA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3BA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3BA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3BAA"/>
    <w:rPr>
      <w:i/>
      <w:iCs/>
      <w:color w:val="404040" w:themeColor="text1" w:themeTint="BF"/>
    </w:rPr>
  </w:style>
  <w:style w:type="paragraph" w:styleId="Listenabsatz">
    <w:name w:val="List Paragraph"/>
    <w:basedOn w:val="Standard"/>
    <w:uiPriority w:val="34"/>
    <w:qFormat/>
    <w:rsid w:val="00BF3BAA"/>
    <w:pPr>
      <w:ind w:left="720"/>
      <w:contextualSpacing/>
    </w:pPr>
  </w:style>
  <w:style w:type="character" w:styleId="IntensiveHervorhebung">
    <w:name w:val="Intense Emphasis"/>
    <w:basedOn w:val="Absatz-Standardschriftart"/>
    <w:uiPriority w:val="21"/>
    <w:qFormat/>
    <w:rsid w:val="00BF3BAA"/>
    <w:rPr>
      <w:i/>
      <w:iCs/>
      <w:color w:val="0F4761" w:themeColor="accent1" w:themeShade="BF"/>
    </w:rPr>
  </w:style>
  <w:style w:type="paragraph" w:styleId="IntensivesZitat">
    <w:name w:val="Intense Quote"/>
    <w:basedOn w:val="Standard"/>
    <w:next w:val="Standard"/>
    <w:link w:val="IntensivesZitatZchn"/>
    <w:uiPriority w:val="30"/>
    <w:qFormat/>
    <w:rsid w:val="00BF3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3BAA"/>
    <w:rPr>
      <w:i/>
      <w:iCs/>
      <w:color w:val="0F4761" w:themeColor="accent1" w:themeShade="BF"/>
    </w:rPr>
  </w:style>
  <w:style w:type="character" w:styleId="IntensiverVerweis">
    <w:name w:val="Intense Reference"/>
    <w:basedOn w:val="Absatz-Standardschriftart"/>
    <w:uiPriority w:val="32"/>
    <w:qFormat/>
    <w:rsid w:val="00BF3BAA"/>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6C20DF"/>
    <w:pPr>
      <w:pageBreakBefore/>
      <w:spacing w:before="240" w:after="0" w:line="259" w:lineRule="auto"/>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BF3BAA"/>
    <w:pPr>
      <w:spacing w:after="100"/>
      <w:ind w:left="240"/>
    </w:pPr>
  </w:style>
  <w:style w:type="character" w:styleId="Hyperlink">
    <w:name w:val="Hyperlink"/>
    <w:basedOn w:val="Absatz-Standardschriftart"/>
    <w:uiPriority w:val="99"/>
    <w:unhideWhenUsed/>
    <w:rsid w:val="00BF3BAA"/>
    <w:rPr>
      <w:color w:val="467886" w:themeColor="hyperlink"/>
      <w:u w:val="single"/>
    </w:rPr>
  </w:style>
  <w:style w:type="paragraph" w:styleId="Verzeichnis1">
    <w:name w:val="toc 1"/>
    <w:basedOn w:val="Standard"/>
    <w:next w:val="Standard"/>
    <w:autoRedefine/>
    <w:uiPriority w:val="39"/>
    <w:unhideWhenUsed/>
    <w:rsid w:val="00BF3BAA"/>
    <w:pPr>
      <w:spacing w:after="100"/>
    </w:pPr>
  </w:style>
  <w:style w:type="paragraph" w:styleId="Beschriftung">
    <w:name w:val="caption"/>
    <w:basedOn w:val="Standard"/>
    <w:next w:val="Standard"/>
    <w:uiPriority w:val="35"/>
    <w:unhideWhenUsed/>
    <w:qFormat/>
    <w:rsid w:val="00FA0BCF"/>
    <w:pPr>
      <w:spacing w:after="200" w:line="240" w:lineRule="auto"/>
    </w:pPr>
    <w:rPr>
      <w:i/>
      <w:iCs/>
      <w:color w:val="0E2841" w:themeColor="text2"/>
      <w:sz w:val="18"/>
      <w:szCs w:val="18"/>
    </w:rPr>
  </w:style>
  <w:style w:type="paragraph" w:styleId="Kopfzeile">
    <w:name w:val="header"/>
    <w:basedOn w:val="Standard"/>
    <w:link w:val="KopfzeileZchn"/>
    <w:uiPriority w:val="99"/>
    <w:unhideWhenUsed/>
    <w:rsid w:val="000912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12E4"/>
  </w:style>
  <w:style w:type="paragraph" w:styleId="Fuzeile">
    <w:name w:val="footer"/>
    <w:basedOn w:val="Standard"/>
    <w:link w:val="FuzeileZchn"/>
    <w:uiPriority w:val="99"/>
    <w:unhideWhenUsed/>
    <w:rsid w:val="000912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12E4"/>
  </w:style>
  <w:style w:type="paragraph" w:styleId="KeinLeerraum">
    <w:name w:val="No Spacing"/>
    <w:link w:val="KeinLeerraumZchn"/>
    <w:uiPriority w:val="1"/>
    <w:qFormat/>
    <w:rsid w:val="001D4F82"/>
    <w:pPr>
      <w:spacing w:after="0" w:line="240" w:lineRule="auto"/>
    </w:pPr>
  </w:style>
  <w:style w:type="character" w:customStyle="1" w:styleId="KeinLeerraumZchn">
    <w:name w:val="Kein Leerraum Zchn"/>
    <w:basedOn w:val="Absatz-Standardschriftart"/>
    <w:link w:val="KeinLeerraum"/>
    <w:uiPriority w:val="1"/>
    <w:rsid w:val="00735E9B"/>
  </w:style>
  <w:style w:type="table" w:styleId="Tabellenraster">
    <w:name w:val="Table Grid"/>
    <w:basedOn w:val="NormaleTabelle"/>
    <w:uiPriority w:val="39"/>
    <w:rsid w:val="00520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F5B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2">
    <w:name w:val="Grid Table 4 Accent 2"/>
    <w:basedOn w:val="NormaleTabelle"/>
    <w:uiPriority w:val="49"/>
    <w:rsid w:val="003035D3"/>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StandardWeb">
    <w:name w:val="Normal (Web)"/>
    <w:basedOn w:val="Standard"/>
    <w:uiPriority w:val="99"/>
    <w:semiHidden/>
    <w:unhideWhenUsed/>
    <w:rsid w:val="00B6610A"/>
    <w:rPr>
      <w:rFonts w:ascii="Times New Roman" w:hAnsi="Times New Roman" w:cs="Times New Roman"/>
    </w:rPr>
  </w:style>
  <w:style w:type="table" w:customStyle="1" w:styleId="TableGrid">
    <w:name w:val="TableGrid"/>
    <w:rsid w:val="009A4CBF"/>
    <w:pPr>
      <w:spacing w:after="0" w:line="240" w:lineRule="auto"/>
    </w:pPr>
    <w:rPr>
      <w:rFonts w:eastAsiaTheme="minorEastAsia"/>
      <w:lang w:eastAsia="de-CH"/>
    </w:rPr>
    <w:tblPr>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076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ketplace.visualstudio.com/items?itemName=ms-azuretools.vscode-dock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ocker.com/products/docker-deskto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localhost:300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ela\OneDrive%20-%20SekII%20Z&#252;rich\Dokumente\Benutzerdefinierte%20Office-Vorlagen\Diese%20Text%20mit%20&#220;berschrift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C68B7-8648-4287-A7B1-3EAFC52EB888}">
  <ds:schemaRefs>
    <ds:schemaRef ds:uri="http://schemas.openxmlformats.org/officeDocument/2006/bibliography"/>
  </ds:schemaRefs>
</ds:datastoreItem>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Diese Text mit Überschriften.dotx</Template>
  <TotalTime>0</TotalTime>
  <Pages>7</Pages>
  <Words>749</Words>
  <Characters>4721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Helsana</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Nael Agovic</dc:creator>
  <cp:keywords/>
  <dc:description/>
  <cp:lastModifiedBy>Nael Agovic (BMZ)</cp:lastModifiedBy>
  <cp:revision>27</cp:revision>
  <cp:lastPrinted>2025-10-22T13:55:00Z</cp:lastPrinted>
  <dcterms:created xsi:type="dcterms:W3CDTF">2025-10-22T06:29:00Z</dcterms:created>
  <dcterms:modified xsi:type="dcterms:W3CDTF">2025-10-22T14:06:00Z</dcterms:modified>
</cp:coreProperties>
</file>